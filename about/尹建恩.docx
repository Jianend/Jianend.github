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880"/>
        <w:gridCol w:w="2880"/>
        <w:gridCol w:w="2880"/>
        <w:gridCol w:w="2880"/>
        <w:gridCol w:w="2880"/>
      </w:tblGrid>
      <w:tr w:rsidR="00B469F3" w:rsidRPr="003E78FD" w14:paraId="406BFAF3" w14:textId="77777777">
        <w:trPr>
          <w:trHeight w:hRule="exact" w:val="5040"/>
        </w:trPr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1"/>
            </w:tblPr>
            <w:tblGrid>
              <w:gridCol w:w="2448"/>
            </w:tblGrid>
            <w:tr w:rsidR="00B469F3" w:rsidRPr="003E78FD" w14:paraId="1ACCA742" w14:textId="77777777" w:rsidTr="003879A7">
              <w:trPr>
                <w:trHeight w:hRule="exact" w:val="1273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3E78FD" w14:paraId="1A607A0E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bookmarkStart w:id="0" w:name="_Hlk89513538"/>
                      <w:p w14:paraId="49122C06" w14:textId="7BA9A9C4" w:rsidR="00B469F3" w:rsidRPr="003E78FD" w:rsidRDefault="008B51B0">
                        <w:pPr>
                          <w:rPr>
                            <w:rFonts w:ascii="微软雅黑" w:eastAsia="微软雅黑" w:hAnsi="微软雅黑"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</w:rPr>
                            <w:alias w:val="徽标"/>
                            <w:tag w:val="徽标"/>
                            <w:id w:val="161981118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36E2BBDD" wp14:editId="654F3552">
                                  <wp:extent cx="914400" cy="604837"/>
                                  <wp:effectExtent l="0" t="0" r="0" b="508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592FD08C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14:paraId="023733D8" w14:textId="77777777" w:rsidR="00B469F3" w:rsidRPr="003E78FD" w:rsidRDefault="00B469F3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469F3" w:rsidRPr="003E78FD" w14:paraId="0A7A6501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</w:rPr>
                  <w:alias w:val="您的姓名"/>
                  <w:tag w:val=""/>
                  <w:id w:val="-2144954118"/>
                  <w:placeholder>
                    <w:docPart w:val="C56457E011B541BFB60AF5F6EA79C3E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383954E3" w14:textId="4B193651" w:rsidR="00B469F3" w:rsidRPr="003E78FD" w:rsidRDefault="003E31C9" w:rsidP="003879A7">
                      <w:pPr>
                        <w:pStyle w:val="a9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3E78FD" w14:paraId="1B2A3BAA" w14:textId="77777777" w:rsidTr="003879A7">
              <w:trPr>
                <w:trHeight w:hRule="exact" w:val="619"/>
                <w:jc w:val="center"/>
              </w:trPr>
              <w:tc>
                <w:tcPr>
                  <w:tcW w:w="2837" w:type="dxa"/>
                </w:tcPr>
                <w:p w14:paraId="1481975B" w14:textId="0E750AFF" w:rsidR="00B469F3" w:rsidRPr="003E78FD" w:rsidRDefault="008B51B0">
                  <w:pPr>
                    <w:pStyle w:val="ab"/>
                    <w:rPr>
                      <w:rFonts w:ascii="微软雅黑" w:eastAsia="微软雅黑" w:hAnsi="微软雅黑"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</w:rPr>
                      <w:alias w:val="职务"/>
                      <w:tag w:val=""/>
                      <w:id w:val="-2128073484"/>
                      <w:placeholder>
                        <w:docPart w:val="A90A803AC4074C0FA4B3ADA95C3B976D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Style w:val="a4"/>
                      <w:rFonts w:ascii="微软雅黑" w:eastAsia="微软雅黑" w:hAnsi="微软雅黑" w:hint="eastAsia"/>
                    </w:rPr>
                    <w:alias w:val="电子邮件"/>
                    <w:tag w:val=""/>
                    <w:id w:val="-435366732"/>
                    <w:placeholder>
                      <w:docPart w:val="717B5E6056304456A95274E8777A4E04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p w14:paraId="4A98362E" w14:textId="50B1CBA8" w:rsidR="00B469F3" w:rsidRPr="003E78FD" w:rsidRDefault="00783B95">
                      <w:pPr>
                        <w:rPr>
                          <w:rStyle w:val="a4"/>
                          <w:rFonts w:ascii="微软雅黑" w:eastAsia="微软雅黑" w:hAnsi="微软雅黑"/>
                        </w:rPr>
                      </w:pPr>
                      <w:r>
                        <w:rPr>
                          <w:rStyle w:val="a4"/>
                          <w:rFonts w:ascii="微软雅黑" w:eastAsia="微软雅黑" w:hAnsi="微软雅黑" w:hint="eastAsia"/>
                        </w:rPr>
                        <w:t>2110179446@qq</w:t>
                      </w:r>
                      <w:r>
                        <w:rPr>
                          <w:rStyle w:val="a4"/>
                          <w:rFonts w:ascii="微软雅黑" w:eastAsia="微软雅黑" w:hAnsi="微软雅黑"/>
                        </w:rPr>
                        <w:t>.com</w:t>
                      </w:r>
                    </w:p>
                  </w:sdtContent>
                </w:sdt>
                <w:p w14:paraId="4C635E6C" w14:textId="77777777" w:rsidR="00B469F3" w:rsidRPr="003E78FD" w:rsidRDefault="00B469F3">
                  <w:pPr>
                    <w:rPr>
                      <w:rStyle w:val="a4"/>
                      <w:rFonts w:ascii="微软雅黑" w:eastAsia="微软雅黑" w:hAnsi="微软雅黑"/>
                    </w:rPr>
                  </w:pPr>
                </w:p>
              </w:tc>
            </w:tr>
            <w:tr w:rsidR="00B469F3" w:rsidRPr="003E78FD" w14:paraId="77AE2B0C" w14:textId="77777777" w:rsidTr="003879A7">
              <w:trPr>
                <w:trHeight w:hRule="exact" w:val="1855"/>
                <w:jc w:val="center"/>
              </w:trPr>
              <w:tc>
                <w:tcPr>
                  <w:tcW w:w="2837" w:type="dxa"/>
                </w:tcPr>
                <w:p w14:paraId="3E3FA7D9" w14:textId="015ABA16" w:rsidR="00B469F3" w:rsidRPr="003E78FD" w:rsidRDefault="008B51B0">
                  <w:pPr>
                    <w:rPr>
                      <w:rFonts w:ascii="微软雅黑" w:eastAsia="微软雅黑" w:hAnsi="微软雅黑"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iCs/>
                        <w:color w:val="595959" w:themeColor="text1" w:themeTint="A6"/>
                      </w:rPr>
                      <w:alias w:val="街道地址"/>
                      <w:tag w:val=""/>
                      <w:id w:val="1856846159"/>
                      <w:placeholder>
                        <w:docPart w:val="12E4FE5431AB45EC98476C0F73BBF40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iCs/>
                          <w:color w:val="595959" w:themeColor="text1" w:themeTint="A6"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</w:rPr>
                    <w:alias w:val="省/市/自治区，市/县，邮政编码"/>
                    <w:tag w:val=""/>
                    <w:id w:val="1599831477"/>
                    <w:placeholder>
                      <w:docPart w:val="AB237A6E95944E89BF39C43C3129CC19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2B17076D" w14:textId="1996E8EC" w:rsidR="00B469F3" w:rsidRPr="003E78FD" w:rsidRDefault="008B51B0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</w:rPr>
                    <w:alias w:val="Web 地址"/>
                    <w:tag w:val=""/>
                    <w:id w:val="783853096"/>
                    <w:placeholder>
                      <w:docPart w:val="6157D07E94A241B3BFEE1A62ECF71A23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2D84A10A" w14:textId="2EC4D5A7" w:rsidR="00B469F3" w:rsidRPr="003E78FD" w:rsidRDefault="00783B95">
                      <w:pPr>
                        <w:rPr>
                          <w:rFonts w:ascii="微软雅黑" w:eastAsia="微软雅黑" w:hAnsi="微软雅黑"/>
                        </w:rPr>
                      </w:pPr>
                      <w:r w:rsidRPr="00783B95">
                        <w:rPr>
                          <w:rFonts w:ascii="微软雅黑" w:eastAsia="微软雅黑" w:hAnsi="微软雅黑"/>
                        </w:rPr>
                        <w:t>jianend.github.io</w:t>
                      </w:r>
                    </w:p>
                  </w:sdtContent>
                </w:sdt>
                <w:p w14:paraId="5422B833" w14:textId="18079889" w:rsidR="00B469F3" w:rsidRPr="003E78FD" w:rsidRDefault="00085836">
                  <w:pPr>
                    <w:rPr>
                      <w:rFonts w:ascii="微软雅黑" w:eastAsia="微软雅黑" w:hAnsi="微软雅黑"/>
                    </w:rPr>
                  </w:pPr>
                  <w:r w:rsidRPr="003E78FD">
                    <w:rPr>
                      <w:rStyle w:val="aa"/>
                      <w:rFonts w:ascii="微软雅黑" w:eastAsia="微软雅黑" w:hAnsi="微软雅黑" w:hint="eastAsia"/>
                      <w:lang w:val="zh-CN"/>
                    </w:rPr>
                    <w:t>电话</w:t>
                  </w:r>
                  <w:r w:rsidRPr="003E78FD">
                    <w:rPr>
                      <w:rFonts w:ascii="微软雅黑" w:eastAsia="微软雅黑" w:hAnsi="微软雅黑" w:hint="eastAsia"/>
                      <w:lang w:val="zh-CN"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</w:rPr>
                      <w:alias w:val="电话"/>
                      <w:tag w:val=""/>
                      <w:id w:val="50207725"/>
                      <w:placeholder>
                        <w:docPart w:val="23266129C9AF434FB4F1F42C62B12901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</w:rPr>
                        <w:t>无</w:t>
                      </w:r>
                    </w:sdtContent>
                  </w:sdt>
                </w:p>
                <w:p w14:paraId="530165E0" w14:textId="4B9A648F" w:rsidR="00B469F3" w:rsidRPr="003E78FD" w:rsidRDefault="00085836">
                  <w:pPr>
                    <w:rPr>
                      <w:rFonts w:ascii="微软雅黑" w:eastAsia="微软雅黑" w:hAnsi="微软雅黑"/>
                    </w:rPr>
                  </w:pPr>
                  <w:r w:rsidRPr="003E78FD">
                    <w:rPr>
                      <w:rStyle w:val="aa"/>
                      <w:rFonts w:ascii="微软雅黑" w:eastAsia="微软雅黑" w:hAnsi="微软雅黑" w:hint="eastAsia"/>
                      <w:lang w:val="zh-CN"/>
                    </w:rPr>
                    <w:t>传真</w:t>
                  </w:r>
                  <w:r w:rsidRPr="003E78FD">
                    <w:rPr>
                      <w:rFonts w:ascii="微软雅黑" w:eastAsia="微软雅黑" w:hAnsi="微软雅黑" w:hint="eastAsia"/>
                      <w:lang w:val="zh-CN"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</w:rPr>
                      <w:alias w:val="传真"/>
                      <w:tag w:val=""/>
                      <w:id w:val="2033993437"/>
                      <w:placeholder>
                        <w:docPart w:val="0E7DF8FEDF4047BAA43DDB6E3EFBE981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</w:rPr>
                        <w:t>无</w:t>
                      </w:r>
                    </w:sdtContent>
                  </w:sdt>
                </w:p>
              </w:tc>
            </w:tr>
            <w:bookmarkEnd w:id="0"/>
          </w:tbl>
          <w:p w14:paraId="6FB6620B" w14:textId="77777777" w:rsidR="00B469F3" w:rsidRPr="003E78FD" w:rsidRDefault="00B469F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2"/>
            </w:tblPr>
            <w:tblGrid>
              <w:gridCol w:w="2448"/>
            </w:tblGrid>
            <w:tr w:rsidR="00B469F3" w:rsidRPr="00783B95" w14:paraId="04AC6868" w14:textId="77777777" w:rsidTr="003879A7">
              <w:trPr>
                <w:trHeight w:hRule="exact" w:val="1273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4D9CEB88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42DC3569" w14:textId="5A962D2F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</w:rPr>
                            <w:alias w:val="徽标"/>
                            <w:tag w:val="徽标"/>
                            <w:id w:val="568775678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4E5057EA" wp14:editId="7B497ECD">
                                  <wp:extent cx="914400" cy="604837"/>
                                  <wp:effectExtent l="0" t="0" r="0" b="508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14F9C8E6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1804A14B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32B7E9E4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-1581826555"/>
                  <w:placeholder>
                    <w:docPart w:val="37B64147049B4FFE91CED31361AD4DD2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652E0D0F" w14:textId="7E5244F4" w:rsidR="00B469F3" w:rsidRPr="00783B95" w:rsidRDefault="003E31C9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042BC459" w14:textId="77777777" w:rsidTr="003879A7">
              <w:trPr>
                <w:trHeight w:hRule="exact" w:val="619"/>
                <w:jc w:val="center"/>
              </w:trPr>
              <w:tc>
                <w:tcPr>
                  <w:tcW w:w="2837" w:type="dxa"/>
                </w:tcPr>
                <w:p w14:paraId="5494A9D1" w14:textId="54FFD6F8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-1718358832"/>
                      <w:placeholder>
                        <w:docPart w:val="D3CDE9B94C6C4672B372884166950C7C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1325014260"/>
                    <w:placeholder>
                      <w:docPart w:val="85D42E2315714B0D948054FB54CED053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66439688" w14:textId="71E73519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49F2D6EB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24C34E33" w14:textId="77777777" w:rsidTr="003879A7">
              <w:trPr>
                <w:trHeight w:hRule="exact" w:val="1855"/>
                <w:jc w:val="center"/>
              </w:trPr>
              <w:tc>
                <w:tcPr>
                  <w:tcW w:w="2837" w:type="dxa"/>
                </w:tcPr>
                <w:p w14:paraId="1E184F0B" w14:textId="2F2D4492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157435025"/>
                      <w:placeholder>
                        <w:docPart w:val="C475200189B64FCEB2D0D88AD88F32B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-923487453"/>
                    <w:placeholder>
                      <w:docPart w:val="FC100B47A6C14C8BBE8B8AD216148B38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259D2221" w14:textId="2B590D8C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-1602551019"/>
                    <w:placeholder>
                      <w:docPart w:val="89BBD1991C9047D6AFC82B83AB1AA7FF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18330A42" w14:textId="78D36742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791D3747" w14:textId="063005AD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-1738924300"/>
                      <w:placeholder>
                        <w:docPart w:val="4229C779E48C4A8AAF32B675D3FD90DA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70DE8C8F" w14:textId="15AB36DF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-709411727"/>
                      <w:placeholder>
                        <w:docPart w:val="C6A6C11928984A5EA2057CA9AA310521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739BC4EE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3"/>
            </w:tblPr>
            <w:tblGrid>
              <w:gridCol w:w="2448"/>
            </w:tblGrid>
            <w:tr w:rsidR="00B469F3" w:rsidRPr="00783B95" w14:paraId="482EC14D" w14:textId="77777777" w:rsidTr="003879A7">
              <w:trPr>
                <w:trHeight w:hRule="exact" w:val="1273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203347AB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39DEC676" w14:textId="63671138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683943815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040C724E" wp14:editId="6C89CF75">
                                  <wp:extent cx="914400" cy="604837"/>
                                  <wp:effectExtent l="0" t="0" r="0" b="508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32707B34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6A51336D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42A474F5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-574901510"/>
                  <w:placeholder>
                    <w:docPart w:val="F0A9A54BE19A41A094D460892EA2200A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44BA859B" w14:textId="050F20A4" w:rsidR="00B469F3" w:rsidRPr="00783B95" w:rsidRDefault="003E31C9" w:rsidP="003879A7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6B8EAF94" w14:textId="77777777" w:rsidTr="003879A7">
              <w:trPr>
                <w:trHeight w:hRule="exact" w:val="619"/>
                <w:jc w:val="center"/>
              </w:trPr>
              <w:tc>
                <w:tcPr>
                  <w:tcW w:w="2837" w:type="dxa"/>
                </w:tcPr>
                <w:p w14:paraId="3A27B930" w14:textId="32992941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-1610965420"/>
                      <w:placeholder>
                        <w:docPart w:val="18D508E44EC4419FB5597A1C1881D123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1443892232"/>
                    <w:placeholder>
                      <w:docPart w:val="5FA124B7916248AE909CD545406E28DD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20F84CA4" w14:textId="16E35145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70A10020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5D6672C5" w14:textId="77777777" w:rsidTr="003879A7">
              <w:trPr>
                <w:trHeight w:hRule="exact" w:val="1996"/>
                <w:jc w:val="center"/>
              </w:trPr>
              <w:tc>
                <w:tcPr>
                  <w:tcW w:w="2837" w:type="dxa"/>
                </w:tcPr>
                <w:p w14:paraId="5BF2A698" w14:textId="4EF5CD1E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-320887178"/>
                      <w:placeholder>
                        <w:docPart w:val="C07E0A1B8E2442368C512AAE701C63A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1751857440"/>
                    <w:placeholder>
                      <w:docPart w:val="2FBFBFF1D05543A5849807B51031F80D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06EDE95E" w14:textId="28537CA9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-794744330"/>
                    <w:placeholder>
                      <w:docPart w:val="433AF38F983345CCB0B23915EC648CD2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701E6DF2" w14:textId="20BF5AD8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5A6CE2F6" w14:textId="404E976B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594215312"/>
                      <w:placeholder>
                        <w:docPart w:val="3C651AC68C2044B6B591608DEE603E4E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1E4BCF8F" w14:textId="09466613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1231341440"/>
                      <w:placeholder>
                        <w:docPart w:val="34E85635B0A9424390C52A89FBFA6942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3E4DD6E5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4"/>
            </w:tblPr>
            <w:tblGrid>
              <w:gridCol w:w="2448"/>
            </w:tblGrid>
            <w:tr w:rsidR="00B469F3" w:rsidRPr="00783B95" w14:paraId="5FDED572" w14:textId="77777777" w:rsidTr="003879A7">
              <w:trPr>
                <w:trHeight w:hRule="exact" w:val="1273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056BCF22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4B39D52D" w14:textId="69DD1CFE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-1284192898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62AE367B" wp14:editId="506CF056">
                                  <wp:extent cx="914400" cy="604837"/>
                                  <wp:effectExtent l="0" t="0" r="0" b="508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26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04B3EBDA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13F60307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1A7E6119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-1145423290"/>
                  <w:placeholder>
                    <w:docPart w:val="D8F1AC5A85244CE2AD84E6C3456FF866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02AF4F35" w14:textId="75E8B777" w:rsidR="00B469F3" w:rsidRPr="00783B95" w:rsidRDefault="003E31C9" w:rsidP="003879A7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6EA330CB" w14:textId="77777777" w:rsidTr="003879A7">
              <w:trPr>
                <w:trHeight w:hRule="exact" w:val="619"/>
                <w:jc w:val="center"/>
              </w:trPr>
              <w:tc>
                <w:tcPr>
                  <w:tcW w:w="2837" w:type="dxa"/>
                </w:tcPr>
                <w:p w14:paraId="7D5FC270" w14:textId="2E7A5FE3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1094974273"/>
                      <w:placeholder>
                        <w:docPart w:val="409E5953CD0748A485424C095EFD1A79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1431159739"/>
                    <w:placeholder>
                      <w:docPart w:val="553B31D25EB242D5A3BBD233D2B0E54B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5DB34908" w14:textId="1BE45766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4205ABF8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18EE5588" w14:textId="77777777" w:rsidTr="003879A7">
              <w:trPr>
                <w:trHeight w:hRule="exact" w:val="1855"/>
                <w:jc w:val="center"/>
              </w:trPr>
              <w:tc>
                <w:tcPr>
                  <w:tcW w:w="2837" w:type="dxa"/>
                </w:tcPr>
                <w:p w14:paraId="0593C493" w14:textId="7004F880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980803783"/>
                      <w:placeholder>
                        <w:docPart w:val="8BA77EBB2F4342AE8F6D0E19CA024D8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-1897809785"/>
                    <w:placeholder>
                      <w:docPart w:val="5C156752BEEE493484CB1796862D21F5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10E8F361" w14:textId="7690E64B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1934632064"/>
                    <w:placeholder>
                      <w:docPart w:val="865EC121D04C484D9BD6680B2C9C7511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53CD77A6" w14:textId="4F976C20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0C7409FA" w14:textId="67C6DECA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-1980993484"/>
                      <w:placeholder>
                        <w:docPart w:val="D1F1F4C265FB44BAB84D116A551ACA1E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5AAF7A29" w14:textId="1B3F9FDA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-771324331"/>
                      <w:placeholder>
                        <w:docPart w:val="82E7449A59134633978FF1D5C1A125D9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0A5405B2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5"/>
            </w:tblPr>
            <w:tblGrid>
              <w:gridCol w:w="2448"/>
            </w:tblGrid>
            <w:tr w:rsidR="00B469F3" w:rsidRPr="00783B95" w14:paraId="438DB47E" w14:textId="77777777" w:rsidTr="003879A7">
              <w:trPr>
                <w:trHeight w:hRule="exact" w:val="1273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1B15B3CD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546B357C" w14:textId="61F2E905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-502362651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3EE2544F" wp14:editId="0BC93F55">
                                  <wp:extent cx="914400" cy="604837"/>
                                  <wp:effectExtent l="0" t="0" r="0" b="508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2FEFBC40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2A9F7D11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1C9F9DB9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1729570346"/>
                  <w:placeholder>
                    <w:docPart w:val="520EAC4056AE4F96A51A22B2BE9E3FA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2E520BE8" w14:textId="7D7C8E3F" w:rsidR="00B469F3" w:rsidRPr="00783B95" w:rsidRDefault="003E31C9" w:rsidP="003879A7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0741C8F6" w14:textId="77777777" w:rsidTr="003879A7">
              <w:trPr>
                <w:trHeight w:hRule="exact" w:val="619"/>
                <w:jc w:val="center"/>
              </w:trPr>
              <w:tc>
                <w:tcPr>
                  <w:tcW w:w="2837" w:type="dxa"/>
                </w:tcPr>
                <w:p w14:paraId="32727EE6" w14:textId="25289795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-1116054696"/>
                      <w:placeholder>
                        <w:docPart w:val="32CD5C2270DE45DA8BAF6EAACEB6AAE0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-1757197394"/>
                    <w:placeholder>
                      <w:docPart w:val="608BE03063F84B1AA805060C3FA0B540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6D7B1C56" w14:textId="00E35AD0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26FB06D4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07B2EE0A" w14:textId="77777777" w:rsidTr="003879A7">
              <w:trPr>
                <w:trHeight w:hRule="exact" w:val="1997"/>
                <w:jc w:val="center"/>
              </w:trPr>
              <w:tc>
                <w:tcPr>
                  <w:tcW w:w="2837" w:type="dxa"/>
                </w:tcPr>
                <w:p w14:paraId="01C745F6" w14:textId="6002234C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-1256125606"/>
                      <w:placeholder>
                        <w:docPart w:val="31B8224088EB402C99C0C2F7E9EEB25C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-932357591"/>
                    <w:placeholder>
                      <w:docPart w:val="D46ED6009BD5412CA6D8534D62D0B685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54D39182" w14:textId="274C188E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574866781"/>
                    <w:placeholder>
                      <w:docPart w:val="8693B3AB913A4A49A928453196487FA4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53820956" w14:textId="6BCAC238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3EAD024E" w14:textId="549F711D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-437605175"/>
                      <w:placeholder>
                        <w:docPart w:val="103BF0206D10401C96952A174F92936C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0E3E50EB" w14:textId="35BB8BD9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81114674"/>
                      <w:placeholder>
                        <w:docPart w:val="551DB892B62B430EA8808944A74E87BB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76629E9E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</w:tr>
      <w:tr w:rsidR="00B469F3" w:rsidRPr="003E78FD" w14:paraId="269E4665" w14:textId="77777777">
        <w:trPr>
          <w:trHeight w:hRule="exact" w:val="5040"/>
        </w:trPr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6"/>
            </w:tblPr>
            <w:tblGrid>
              <w:gridCol w:w="2448"/>
            </w:tblGrid>
            <w:tr w:rsidR="00B469F3" w:rsidRPr="003E78FD" w14:paraId="4E50E518" w14:textId="77777777" w:rsidTr="003879A7">
              <w:trPr>
                <w:trHeight w:hRule="exact" w:val="1485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3E78FD" w14:paraId="0701AEAF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09871752" w14:textId="5952E9BA" w:rsidR="00B469F3" w:rsidRPr="003E78FD" w:rsidRDefault="008B51B0">
                        <w:pPr>
                          <w:rPr>
                            <w:rFonts w:ascii="微软雅黑" w:eastAsia="微软雅黑" w:hAnsi="微软雅黑"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609473351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5CDD5950" wp14:editId="32B83C9D">
                                  <wp:extent cx="914400" cy="604837"/>
                                  <wp:effectExtent l="0" t="0" r="0" b="5080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28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1E964C81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14:paraId="66971D6E" w14:textId="77777777" w:rsidR="00B469F3" w:rsidRPr="003E78FD" w:rsidRDefault="00B469F3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469F3" w:rsidRPr="003E78FD" w14:paraId="72DE93A5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</w:rPr>
                  <w:alias w:val="您的姓名"/>
                  <w:tag w:val=""/>
                  <w:id w:val="16510277"/>
                  <w:placeholder>
                    <w:docPart w:val="29BB4D7206D44024A100289305D59F2D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1071A549" w14:textId="357A9ADD" w:rsidR="00B469F3" w:rsidRPr="003E78FD" w:rsidRDefault="003E31C9">
                      <w:pPr>
                        <w:pStyle w:val="a9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3E78FD" w14:paraId="060F673E" w14:textId="77777777" w:rsidTr="003879A7">
              <w:trPr>
                <w:trHeight w:hRule="exact" w:val="623"/>
                <w:jc w:val="center"/>
              </w:trPr>
              <w:tc>
                <w:tcPr>
                  <w:tcW w:w="2837" w:type="dxa"/>
                </w:tcPr>
                <w:p w14:paraId="5FD30EA3" w14:textId="798B8B98" w:rsidR="00B469F3" w:rsidRPr="003E78FD" w:rsidRDefault="008B51B0">
                  <w:pPr>
                    <w:pStyle w:val="ab"/>
                    <w:rPr>
                      <w:rFonts w:ascii="微软雅黑" w:eastAsia="微软雅黑" w:hAnsi="微软雅黑"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</w:rPr>
                      <w:alias w:val="职务"/>
                      <w:tag w:val=""/>
                      <w:id w:val="-1521153681"/>
                      <w:placeholder>
                        <w:docPart w:val="73A7826FED91409EB862381C3A10D17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Style w:val="a4"/>
                      <w:rFonts w:ascii="微软雅黑" w:eastAsia="微软雅黑" w:hAnsi="微软雅黑" w:hint="eastAsia"/>
                    </w:rPr>
                    <w:alias w:val="电子邮件"/>
                    <w:tag w:val=""/>
                    <w:id w:val="981427784"/>
                    <w:placeholder>
                      <w:docPart w:val="8F1FBA4CCAEC4493BBB2086D095ADF44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>
                    <w:rPr>
                      <w:rStyle w:val="a4"/>
                    </w:rPr>
                  </w:sdtEndPr>
                  <w:sdtContent>
                    <w:p w14:paraId="3EE55A0F" w14:textId="2EF21F79" w:rsidR="00B469F3" w:rsidRPr="003E78FD" w:rsidRDefault="00783B95">
                      <w:pPr>
                        <w:rPr>
                          <w:rStyle w:val="a4"/>
                          <w:rFonts w:ascii="微软雅黑" w:eastAsia="微软雅黑" w:hAnsi="微软雅黑"/>
                        </w:rPr>
                      </w:pPr>
                      <w:r>
                        <w:rPr>
                          <w:rStyle w:val="a4"/>
                          <w:rFonts w:ascii="微软雅黑" w:eastAsia="微软雅黑" w:hAnsi="微软雅黑" w:hint="eastAsia"/>
                        </w:rPr>
                        <w:t>2110179446@qq.com</w:t>
                      </w:r>
                    </w:p>
                  </w:sdtContent>
                </w:sdt>
                <w:p w14:paraId="7FBCB8ED" w14:textId="77777777" w:rsidR="00B469F3" w:rsidRPr="003E78FD" w:rsidRDefault="00B469F3">
                  <w:pPr>
                    <w:rPr>
                      <w:rStyle w:val="a4"/>
                      <w:rFonts w:ascii="微软雅黑" w:eastAsia="微软雅黑" w:hAnsi="微软雅黑"/>
                    </w:rPr>
                  </w:pPr>
                </w:p>
              </w:tc>
            </w:tr>
            <w:tr w:rsidR="00B469F3" w:rsidRPr="003E78FD" w14:paraId="0894350B" w14:textId="77777777" w:rsidTr="003879A7">
              <w:trPr>
                <w:trHeight w:hRule="exact" w:val="1771"/>
                <w:jc w:val="center"/>
              </w:trPr>
              <w:tc>
                <w:tcPr>
                  <w:tcW w:w="2837" w:type="dxa"/>
                </w:tcPr>
                <w:p w14:paraId="17F874D7" w14:textId="1F9584E8" w:rsidR="00B469F3" w:rsidRPr="003E78FD" w:rsidRDefault="008B51B0">
                  <w:pPr>
                    <w:rPr>
                      <w:rFonts w:ascii="微软雅黑" w:eastAsia="微软雅黑" w:hAnsi="微软雅黑"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iCs/>
                        <w:color w:val="595959" w:themeColor="text1" w:themeTint="A6"/>
                      </w:rPr>
                      <w:alias w:val="街道地址"/>
                      <w:tag w:val=""/>
                      <w:id w:val="964390032"/>
                      <w:placeholder>
                        <w:docPart w:val="DEBB2157DDD144549679C1C38C065CA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iCs/>
                          <w:color w:val="595959" w:themeColor="text1" w:themeTint="A6"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</w:rPr>
                    <w:alias w:val="省/市/自治区，市/县，邮政编码"/>
                    <w:tag w:val=""/>
                    <w:id w:val="424701730"/>
                    <w:placeholder>
                      <w:docPart w:val="E140FB70AE0946E6AB11D5A58FAAE5C3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31A7223D" w14:textId="366A7714" w:rsidR="00B469F3" w:rsidRPr="003E78FD" w:rsidRDefault="008B51B0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</w:rPr>
                    <w:alias w:val="Web 地址"/>
                    <w:tag w:val=""/>
                    <w:id w:val="-1034652337"/>
                    <w:placeholder>
                      <w:docPart w:val="F21E51E5C3B74EC88EA294584B511B3D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73D95899" w14:textId="2DD58D82" w:rsidR="00B469F3" w:rsidRPr="003E78FD" w:rsidRDefault="00783B95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jianend.github.io</w:t>
                      </w:r>
                    </w:p>
                  </w:sdtContent>
                </w:sdt>
                <w:p w14:paraId="7428C8A2" w14:textId="73FB9C33" w:rsidR="00B469F3" w:rsidRPr="003E78FD" w:rsidRDefault="00085836">
                  <w:pPr>
                    <w:rPr>
                      <w:rFonts w:ascii="微软雅黑" w:eastAsia="微软雅黑" w:hAnsi="微软雅黑"/>
                    </w:rPr>
                  </w:pPr>
                  <w:r w:rsidRPr="003E78FD">
                    <w:rPr>
                      <w:rStyle w:val="aa"/>
                      <w:rFonts w:ascii="微软雅黑" w:eastAsia="微软雅黑" w:hAnsi="微软雅黑" w:hint="eastAsia"/>
                      <w:lang w:val="zh-CN"/>
                    </w:rPr>
                    <w:t>电话</w:t>
                  </w:r>
                  <w:r w:rsidRPr="003E78FD">
                    <w:rPr>
                      <w:rFonts w:ascii="微软雅黑" w:eastAsia="微软雅黑" w:hAnsi="微软雅黑" w:hint="eastAsia"/>
                      <w:lang w:val="zh-CN"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</w:rPr>
                      <w:alias w:val="电话"/>
                      <w:tag w:val=""/>
                      <w:id w:val="-1016066314"/>
                      <w:placeholder>
                        <w:docPart w:val="D801A57B00DB4A6282ADC22FE87FE600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</w:rPr>
                        <w:t>无</w:t>
                      </w:r>
                    </w:sdtContent>
                  </w:sdt>
                </w:p>
                <w:p w14:paraId="5BA5F426" w14:textId="0D30924E" w:rsidR="00B469F3" w:rsidRPr="003E78FD" w:rsidRDefault="00085836">
                  <w:pPr>
                    <w:rPr>
                      <w:rFonts w:ascii="微软雅黑" w:eastAsia="微软雅黑" w:hAnsi="微软雅黑"/>
                    </w:rPr>
                  </w:pPr>
                  <w:r w:rsidRPr="003E78FD">
                    <w:rPr>
                      <w:rStyle w:val="aa"/>
                      <w:rFonts w:ascii="微软雅黑" w:eastAsia="微软雅黑" w:hAnsi="微软雅黑" w:hint="eastAsia"/>
                      <w:lang w:val="zh-CN"/>
                    </w:rPr>
                    <w:t>传真</w:t>
                  </w:r>
                  <w:r w:rsidRPr="003E78FD">
                    <w:rPr>
                      <w:rFonts w:ascii="微软雅黑" w:eastAsia="微软雅黑" w:hAnsi="微软雅黑" w:hint="eastAsia"/>
                      <w:lang w:val="zh-CN"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</w:rPr>
                      <w:alias w:val="传真"/>
                      <w:tag w:val=""/>
                      <w:id w:val="1185952702"/>
                      <w:placeholder>
                        <w:docPart w:val="9C930436708A4AC981F499E624CBEC2E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</w:rPr>
                        <w:t>无</w:t>
                      </w:r>
                    </w:sdtContent>
                  </w:sdt>
                </w:p>
              </w:tc>
            </w:tr>
          </w:tbl>
          <w:p w14:paraId="38C3954D" w14:textId="77777777" w:rsidR="00B469F3" w:rsidRPr="003E78FD" w:rsidRDefault="00B469F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7"/>
            </w:tblPr>
            <w:tblGrid>
              <w:gridCol w:w="2448"/>
            </w:tblGrid>
            <w:tr w:rsidR="00B469F3" w:rsidRPr="00783B95" w14:paraId="4390CA7B" w14:textId="77777777" w:rsidTr="003879A7">
              <w:trPr>
                <w:trHeight w:hRule="exact" w:val="1485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5CD729F9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42438E8D" w14:textId="12F80B21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2045940623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50CFB373" wp14:editId="4B242109">
                                  <wp:extent cx="914400" cy="604837"/>
                                  <wp:effectExtent l="0" t="0" r="0" b="508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图片 29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34C0A06C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45720E06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40ED94A3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-711037125"/>
                  <w:placeholder>
                    <w:docPart w:val="42F686C9063F4C1E8655908CBF3C40D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24B4A368" w14:textId="03BCDF3E" w:rsidR="00B469F3" w:rsidRPr="00783B95" w:rsidRDefault="003E31C9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14FC46D2" w14:textId="77777777" w:rsidTr="003879A7">
              <w:trPr>
                <w:trHeight w:hRule="exact" w:val="623"/>
                <w:jc w:val="center"/>
              </w:trPr>
              <w:tc>
                <w:tcPr>
                  <w:tcW w:w="2837" w:type="dxa"/>
                </w:tcPr>
                <w:p w14:paraId="756C1278" w14:textId="7042AA10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-465053380"/>
                      <w:placeholder>
                        <w:docPart w:val="8E5380CF0CDE4836B479A5A5F6F7F6D9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1225411313"/>
                    <w:placeholder>
                      <w:docPart w:val="9874E45D112F4FC0A03CE19506B86E61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4E0D7CF4" w14:textId="48634B1E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767F841D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23E31444" w14:textId="77777777" w:rsidTr="003879A7">
              <w:trPr>
                <w:trHeight w:hRule="exact" w:val="2054"/>
                <w:jc w:val="center"/>
              </w:trPr>
              <w:tc>
                <w:tcPr>
                  <w:tcW w:w="2837" w:type="dxa"/>
                </w:tcPr>
                <w:p w14:paraId="2D35AA8D" w14:textId="352F3D84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1321009898"/>
                      <w:placeholder>
                        <w:docPart w:val="09B5AAC2AD3E4C979779473AD3E979E1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345068050"/>
                    <w:placeholder>
                      <w:docPart w:val="BC96D3CF5E9F45A5ACD7C1263FFD9CF7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7EDCA8E7" w14:textId="619719C8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-992102248"/>
                    <w:placeholder>
                      <w:docPart w:val="07E3695EA3854ADC8E20E19178B6A761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7248A345" w14:textId="1865340D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67AC89EC" w14:textId="37E53140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32855792"/>
                      <w:placeholder>
                        <w:docPart w:val="F77FCFA12E5E489D8629BE555FA8C63C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61340650" w14:textId="3592A2A7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-1883697145"/>
                      <w:placeholder>
                        <w:docPart w:val="1360152F27D743E080B8D862AF78BE13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598D2914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8"/>
            </w:tblPr>
            <w:tblGrid>
              <w:gridCol w:w="2448"/>
            </w:tblGrid>
            <w:tr w:rsidR="00B469F3" w:rsidRPr="00783B95" w14:paraId="509B1278" w14:textId="77777777" w:rsidTr="003879A7">
              <w:trPr>
                <w:trHeight w:hRule="exact" w:val="1485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4AD0B6EE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176DBCD5" w14:textId="62328A45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-1973975149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47EF5142" wp14:editId="430D22CC">
                                  <wp:extent cx="914400" cy="604837"/>
                                  <wp:effectExtent l="0" t="0" r="0" b="508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30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67F205AD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4406B6AE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3BA6C642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1239368821"/>
                  <w:placeholder>
                    <w:docPart w:val="E4715BE761FD4CD3A3729A4112503D65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68205697" w14:textId="194D1C7D" w:rsidR="00B469F3" w:rsidRPr="00783B95" w:rsidRDefault="003E31C9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36B8FBCF" w14:textId="77777777" w:rsidTr="003879A7">
              <w:trPr>
                <w:trHeight w:hRule="exact" w:val="623"/>
                <w:jc w:val="center"/>
              </w:trPr>
              <w:tc>
                <w:tcPr>
                  <w:tcW w:w="2837" w:type="dxa"/>
                </w:tcPr>
                <w:p w14:paraId="08109EEF" w14:textId="6B272D40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432633201"/>
                      <w:placeholder>
                        <w:docPart w:val="4BFCF43578A644FF9C5ED8344E4A5B92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-981543868"/>
                    <w:placeholder>
                      <w:docPart w:val="35D355B08FF847C3AC69D4A3A03B9E39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00ADD8D9" w14:textId="1F8E5032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28649BC7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278E1A30" w14:textId="77777777" w:rsidTr="003879A7">
              <w:trPr>
                <w:trHeight w:hRule="exact" w:val="2196"/>
                <w:jc w:val="center"/>
              </w:trPr>
              <w:tc>
                <w:tcPr>
                  <w:tcW w:w="2837" w:type="dxa"/>
                </w:tcPr>
                <w:p w14:paraId="71A1035C" w14:textId="717C1164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-1786732440"/>
                      <w:placeholder>
                        <w:docPart w:val="EF7E6D064742478F8B763D0C7BB358A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235901343"/>
                    <w:placeholder>
                      <w:docPart w:val="1AA98C8BFEE8463C91A2CE85514865CA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490AC9C5" w14:textId="0F7ACA9F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-763991568"/>
                    <w:placeholder>
                      <w:docPart w:val="0E482B1CB5814A679E309012C9A9D19E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3DEB7364" w14:textId="4B232750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0CB6A197" w14:textId="6ECD2223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1648163163"/>
                      <w:placeholder>
                        <w:docPart w:val="C70FD4B209E948F9BBCAD28F7707DCF5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5561E4A9" w14:textId="42D8CD32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2120642467"/>
                      <w:placeholder>
                        <w:docPart w:val="E4347CD248554452B36CD53384E5065A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118F6168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9"/>
            </w:tblPr>
            <w:tblGrid>
              <w:gridCol w:w="2448"/>
            </w:tblGrid>
            <w:tr w:rsidR="00B469F3" w:rsidRPr="00783B95" w14:paraId="77DBDA89" w14:textId="77777777" w:rsidTr="003879A7">
              <w:trPr>
                <w:trHeight w:hRule="exact" w:val="1485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127A9A90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44988E93" w14:textId="08157595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-1283344048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3A4C9BC9" wp14:editId="280152E0">
                                  <wp:extent cx="914400" cy="604837"/>
                                  <wp:effectExtent l="0" t="0" r="0" b="508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2BA2754B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04883166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021715EA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78182706"/>
                  <w:placeholder>
                    <w:docPart w:val="1110557707ED40D7BCC3D57B7032F3E2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485BBAB9" w14:textId="50135D67" w:rsidR="00B469F3" w:rsidRPr="00783B95" w:rsidRDefault="003E31C9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3529E955" w14:textId="77777777" w:rsidTr="003879A7">
              <w:trPr>
                <w:trHeight w:hRule="exact" w:val="623"/>
                <w:jc w:val="center"/>
              </w:trPr>
              <w:tc>
                <w:tcPr>
                  <w:tcW w:w="2837" w:type="dxa"/>
                </w:tcPr>
                <w:p w14:paraId="4AB06928" w14:textId="6948F6E5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499400061"/>
                      <w:placeholder>
                        <w:docPart w:val="E09A838B4E014C41B4A2FCA17870968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656337675"/>
                    <w:placeholder>
                      <w:docPart w:val="C6A817049F56457BABCCBFEA22DA98C2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6CBEF162" w14:textId="78E9FE1C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743F22E0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1C2F07F9" w14:textId="77777777" w:rsidTr="003879A7">
              <w:trPr>
                <w:trHeight w:hRule="exact" w:val="2196"/>
                <w:jc w:val="center"/>
              </w:trPr>
              <w:tc>
                <w:tcPr>
                  <w:tcW w:w="2837" w:type="dxa"/>
                </w:tcPr>
                <w:p w14:paraId="23E92265" w14:textId="7D371D53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1919442949"/>
                      <w:placeholder>
                        <w:docPart w:val="F88EDAB576994AEAB708FC786AE5B4E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-86393604"/>
                    <w:placeholder>
                      <w:docPart w:val="3B4FFD5469D6461AA4BD71E903AD8FFB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41D93F3A" w14:textId="4782C500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1653865521"/>
                    <w:placeholder>
                      <w:docPart w:val="477E22EF2AEB402BB5511B4697695772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465B794C" w14:textId="3091333E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3E4941A9" w14:textId="71F2665C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1129507976"/>
                      <w:placeholder>
                        <w:docPart w:val="7ACC13E1430C48CCADADBB21C07245D7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1B68BD33" w14:textId="77A2478C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-1912931275"/>
                      <w:placeholder>
                        <w:docPart w:val="65BDDD8E4BF3494FB557DBFBC0A50DFE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5351A902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880" w:type="dxa"/>
          </w:tcPr>
          <w:tbl>
            <w:tblPr>
              <w:tblW w:w="2448" w:type="dxa"/>
              <w:jc w:val="center"/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  <w:tblDescription w:val="Card 10"/>
            </w:tblPr>
            <w:tblGrid>
              <w:gridCol w:w="2448"/>
            </w:tblGrid>
            <w:tr w:rsidR="00B469F3" w:rsidRPr="00783B95" w14:paraId="1390299A" w14:textId="77777777" w:rsidTr="003879A7">
              <w:trPr>
                <w:trHeight w:hRule="exact" w:val="1485"/>
                <w:jc w:val="center"/>
              </w:trPr>
              <w:tc>
                <w:tcPr>
                  <w:tcW w:w="2837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864"/>
                  </w:tblGrid>
                  <w:tr w:rsidR="00B469F3" w:rsidRPr="00783B95" w14:paraId="2D29C4E8" w14:textId="77777777">
                    <w:trPr>
                      <w:trHeight w:hRule="exact" w:val="1152"/>
                      <w:jc w:val="center"/>
                    </w:trPr>
                    <w:tc>
                      <w:tcPr>
                        <w:tcW w:w="1440" w:type="dxa"/>
                      </w:tcPr>
                      <w:p w14:paraId="7ECD8B7D" w14:textId="5EC355F9" w:rsidR="00B469F3" w:rsidRPr="003E78FD" w:rsidRDefault="008B51B0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  <w:sdt>
                          <w:sdtPr>
                            <w:rPr>
                              <w:rFonts w:ascii="微软雅黑" w:eastAsia="微软雅黑" w:hAnsi="微软雅黑" w:hint="eastAsia"/>
                              <w:noProof/>
                              <w14:ligatures w14:val="none"/>
                              <w14:numForm w14:val="default"/>
                            </w:rPr>
                            <w:alias w:val="徽标"/>
                            <w:tag w:val="徽标"/>
                            <w:id w:val="-454408391"/>
                            <w:dataBinding w:prefixMappings="xmlns:ns0='http://schemas.microsoft.com/pics' " w:xpath="/ns0:mappings[1]/ns0:picture[1]" w:storeItemID="{1F1CC5FB-0D59-4A86-AC36-AEAC36E4A7D5}"/>
                            <w:picture/>
                          </w:sdtPr>
                          <w:sdtEndPr/>
                          <w:sdtContent>
                            <w:r w:rsidR="00783B95" w:rsidRPr="00783B95">
                              <w:rPr>
                                <w:rFonts w:ascii="微软雅黑" w:eastAsia="微软雅黑" w:hAnsi="微软雅黑" w:hint="eastAsia"/>
                                <w:noProof/>
                                <w14:ligatures w14:val="none"/>
                                <w14:numForm w14:val="default"/>
                              </w:rPr>
                              <w:drawing>
                                <wp:inline distT="0" distB="0" distL="0" distR="0" wp14:anchorId="06C612B8" wp14:editId="77C8C77A">
                                  <wp:extent cx="914400" cy="604837"/>
                                  <wp:effectExtent l="0" t="0" r="0" b="508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图片 32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604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sdtContent>
                        </w:sdt>
                      </w:p>
                    </w:tc>
                    <w:tc>
                      <w:tcPr>
                        <w:tcW w:w="864" w:type="dxa"/>
                      </w:tcPr>
                      <w:p w14:paraId="2E6D2B7A" w14:textId="77777777" w:rsidR="00B469F3" w:rsidRPr="003E78FD" w:rsidRDefault="00B469F3">
                        <w:pPr>
                          <w:rPr>
                            <w:rFonts w:ascii="微软雅黑" w:eastAsia="微软雅黑" w:hAnsi="微软雅黑"/>
                            <w:noProof/>
                          </w:rPr>
                        </w:pPr>
                      </w:p>
                    </w:tc>
                  </w:tr>
                </w:tbl>
                <w:p w14:paraId="3673CD1A" w14:textId="77777777" w:rsidR="00B469F3" w:rsidRPr="003E78FD" w:rsidRDefault="00B469F3">
                  <w:pPr>
                    <w:rPr>
                      <w:rFonts w:ascii="微软雅黑" w:eastAsia="微软雅黑" w:hAnsi="微软雅黑"/>
                      <w:noProof/>
                    </w:rPr>
                  </w:pPr>
                </w:p>
              </w:tc>
            </w:tr>
            <w:tr w:rsidR="00B469F3" w:rsidRPr="00783B95" w14:paraId="292C909F" w14:textId="77777777">
              <w:trPr>
                <w:trHeight w:hRule="exact" w:val="648"/>
                <w:jc w:val="center"/>
              </w:trPr>
              <w:sdt>
                <w:sdtPr>
                  <w:rPr>
                    <w:rFonts w:ascii="微软雅黑" w:eastAsia="微软雅黑" w:hAnsi="微软雅黑" w:hint="eastAsia"/>
                    <w:caps w:val="0"/>
                    <w:noProof/>
                    <w:color w:val="577188" w:themeColor="accent1" w:themeShade="BF"/>
                    <w:spacing w:val="0"/>
                    <w:sz w:val="16"/>
                  </w:rPr>
                  <w:alias w:val="您的姓名"/>
                  <w:tag w:val=""/>
                  <w:id w:val="1503772954"/>
                  <w:placeholder>
                    <w:docPart w:val="6B1BF9FA541E44F083991B0EF9940B1A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2837" w:type="dxa"/>
                      <w:shd w:val="clear" w:color="auto" w:fill="7E97AD" w:themeFill="accent1"/>
                    </w:tcPr>
                    <w:p w14:paraId="1C98B38B" w14:textId="6B9B43B8" w:rsidR="00B469F3" w:rsidRPr="00783B95" w:rsidRDefault="003E31C9">
                      <w:pPr>
                        <w:pStyle w:val="a9"/>
                        <w:rPr>
                          <w:rFonts w:ascii="微软雅黑" w:eastAsia="微软雅黑" w:hAnsi="微软雅黑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caps w:val="0"/>
                          <w:noProof/>
                          <w:color w:val="577188" w:themeColor="accent1" w:themeShade="BF"/>
                          <w:spacing w:val="0"/>
                          <w:sz w:val="16"/>
                        </w:rPr>
                        <w:t>尹建恩</w:t>
                      </w:r>
                    </w:p>
                  </w:tc>
                </w:sdtContent>
              </w:sdt>
            </w:tr>
            <w:tr w:rsidR="00B469F3" w:rsidRPr="00783B95" w14:paraId="70ADB919" w14:textId="77777777" w:rsidTr="003879A7">
              <w:trPr>
                <w:trHeight w:hRule="exact" w:val="623"/>
                <w:jc w:val="center"/>
              </w:trPr>
              <w:tc>
                <w:tcPr>
                  <w:tcW w:w="2837" w:type="dxa"/>
                </w:tcPr>
                <w:p w14:paraId="2DB4F549" w14:textId="437C073E" w:rsidR="00B469F3" w:rsidRPr="00783B95" w:rsidRDefault="008B51B0">
                  <w:pPr>
                    <w:pStyle w:val="ab"/>
                    <w:rPr>
                      <w:rFonts w:ascii="微软雅黑" w:eastAsia="微软雅黑" w:hAnsi="微软雅黑" w:cstheme="minorBidi"/>
                      <w:caps w:val="0"/>
                      <w:noProof/>
                      <w:spacing w:val="0"/>
                      <w:kern w:val="16"/>
                      <w:szCs w:val="16"/>
                    </w:rPr>
                  </w:pPr>
                  <w:sdt>
                    <w:sdtPr>
                      <w:rPr>
                        <w:rFonts w:ascii="微软雅黑" w:eastAsia="微软雅黑" w:hAnsi="微软雅黑" w:cstheme="minorBidi" w:hint="eastAsia"/>
                        <w:caps w:val="0"/>
                        <w:noProof/>
                        <w:spacing w:val="0"/>
                        <w:kern w:val="16"/>
                        <w:szCs w:val="16"/>
                      </w:rPr>
                      <w:alias w:val="职务"/>
                      <w:tag w:val=""/>
                      <w:id w:val="-1051072363"/>
                      <w:placeholder>
                        <w:docPart w:val="FC7A59C1FC164C0EA3AE090218350ECC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783B95" w:rsidRPr="00783B95">
                        <w:rPr>
                          <w:rFonts w:ascii="微软雅黑" w:eastAsia="微软雅黑" w:hAnsi="微软雅黑" w:cstheme="minorBidi" w:hint="eastAsia"/>
                          <w:caps w:val="0"/>
                          <w:noProof/>
                          <w:spacing w:val="0"/>
                          <w:kern w:val="16"/>
                          <w:szCs w:val="16"/>
                        </w:rPr>
                        <w:t>学生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电子邮件"/>
                    <w:tag w:val=""/>
                    <w:id w:val="-49075178"/>
                    <w:placeholder>
                      <w:docPart w:val="6ECCB54FE68E4315B1EF45372F0B57F1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p w14:paraId="1232BCFA" w14:textId="30EF46F6" w:rsidR="00B469F3" w:rsidRPr="00783B95" w:rsidRDefault="00783B95">
                      <w:pPr>
                        <w:rPr>
                          <w:iCs/>
                          <w:noProof/>
                        </w:rPr>
                      </w:pPr>
                      <w:r w:rsidRPr="00783B95">
                        <w:rPr>
                          <w:rFonts w:ascii="微软雅黑" w:eastAsia="微软雅黑" w:hAnsi="微软雅黑" w:hint="eastAsia"/>
                          <w:noProof/>
                        </w:rPr>
                        <w:t>2110179446@qq.com</w:t>
                      </w:r>
                    </w:p>
                  </w:sdtContent>
                </w:sdt>
                <w:p w14:paraId="3F8872ED" w14:textId="77777777" w:rsidR="00B469F3" w:rsidRPr="00783B95" w:rsidRDefault="00B469F3">
                  <w:pPr>
                    <w:rPr>
                      <w:iCs/>
                      <w:noProof/>
                    </w:rPr>
                  </w:pPr>
                </w:p>
              </w:tc>
            </w:tr>
            <w:tr w:rsidR="00B469F3" w:rsidRPr="00783B95" w14:paraId="4CE1F01A" w14:textId="77777777" w:rsidTr="003879A7">
              <w:trPr>
                <w:trHeight w:hRule="exact" w:val="2196"/>
                <w:jc w:val="center"/>
              </w:trPr>
              <w:tc>
                <w:tcPr>
                  <w:tcW w:w="2837" w:type="dxa"/>
                </w:tcPr>
                <w:p w14:paraId="53A2ED77" w14:textId="21CF34D6" w:rsidR="00B469F3" w:rsidRPr="003E78FD" w:rsidRDefault="008B51B0">
                  <w:pPr>
                    <w:rPr>
                      <w:rFonts w:ascii="微软雅黑" w:eastAsia="微软雅黑" w:hAnsi="微软雅黑"/>
                      <w:noProof/>
                    </w:rPr>
                  </w:pP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街道地址"/>
                      <w:tag w:val=""/>
                      <w:id w:val="-1590074814"/>
                      <w:placeholder>
                        <w:docPart w:val="02B4086A96604F2980C22F21E7FFDB6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四海为家</w:t>
                      </w:r>
                    </w:sdtContent>
                  </w:sdt>
                </w:p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省/市/自治区，市/县，邮政编码"/>
                    <w:tag w:val=""/>
                    <w:id w:val="-816880203"/>
                    <w:placeholder>
                      <w:docPart w:val="2B6A360D83084695BAE372A9E47370C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p w14:paraId="2C7CD1F6" w14:textId="07F5BF76" w:rsidR="00B469F3" w:rsidRPr="003E78FD" w:rsidRDefault="008B51B0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中国 安徽</w:t>
                      </w:r>
                    </w:p>
                  </w:sdtContent>
                </w:sdt>
                <w:sdt>
                  <w:sdtPr>
                    <w:rPr>
                      <w:rFonts w:ascii="微软雅黑" w:eastAsia="微软雅黑" w:hAnsi="微软雅黑" w:hint="eastAsia"/>
                      <w:noProof/>
                    </w:rPr>
                    <w:alias w:val="Web 地址"/>
                    <w:tag w:val=""/>
                    <w:id w:val="827336394"/>
                    <w:placeholder>
                      <w:docPart w:val="37E39284CA634269AE87755781397E80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p w14:paraId="4B8F9B24" w14:textId="19AF7F44" w:rsidR="00B469F3" w:rsidRPr="003E78FD" w:rsidRDefault="00783B95">
                      <w:pPr>
                        <w:rPr>
                          <w:rFonts w:ascii="微软雅黑" w:eastAsia="微软雅黑" w:hAnsi="微软雅黑"/>
                          <w:noProof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noProof/>
                        </w:rPr>
                        <w:t>jianend.github.io</w:t>
                      </w:r>
                    </w:p>
                  </w:sdtContent>
                </w:sdt>
                <w:p w14:paraId="5F3F8693" w14:textId="5339A199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电话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电话"/>
                      <w:tag w:val=""/>
                      <w:id w:val="1647857692"/>
                      <w:placeholder>
                        <w:docPart w:val="60660A1B70464424AB61A5F357A90F49"/>
                      </w:placeholder>
                      <w:dataBinding w:prefixMappings="xmlns:ns0='http://schemas.microsoft.com/office/2006/coverPageProps' " w:xpath="/ns0:CoverPageProperties[1]/ns0:CompanyPhone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  <w:p w14:paraId="231A8EB8" w14:textId="526BFEE3" w:rsidR="00B469F3" w:rsidRPr="003E78FD" w:rsidRDefault="00085836">
                  <w:pPr>
                    <w:rPr>
                      <w:rFonts w:ascii="微软雅黑" w:eastAsia="微软雅黑" w:hAnsi="微软雅黑"/>
                      <w:noProof/>
                    </w:rPr>
                  </w:pPr>
                  <w:r w:rsidRPr="00783B95">
                    <w:rPr>
                      <w:rFonts w:hint="eastAsia"/>
                      <w:b/>
                      <w:bCs/>
                      <w:noProof/>
                    </w:rPr>
                    <w:t>传真</w:t>
                  </w:r>
                  <w:r w:rsidRPr="00783B95">
                    <w:rPr>
                      <w:rFonts w:ascii="微软雅黑" w:eastAsia="微软雅黑" w:hAnsi="微软雅黑" w:hint="eastAsia"/>
                      <w:noProof/>
                    </w:rPr>
                    <w:t xml:space="preserve">  </w:t>
                  </w:r>
                  <w:sdt>
                    <w:sdtPr>
                      <w:rPr>
                        <w:rFonts w:ascii="微软雅黑" w:eastAsia="微软雅黑" w:hAnsi="微软雅黑" w:hint="eastAsia"/>
                        <w:noProof/>
                      </w:rPr>
                      <w:alias w:val="传真"/>
                      <w:tag w:val=""/>
                      <w:id w:val="-1968972218"/>
                      <w:placeholder>
                        <w:docPart w:val="142F07CC27924D9A83401C53C98629F3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:text/>
                    </w:sdtPr>
                    <w:sdtEndPr/>
                    <w:sdtContent>
                      <w:r w:rsidR="00783B95">
                        <w:rPr>
                          <w:rFonts w:ascii="微软雅黑" w:eastAsia="微软雅黑" w:hAnsi="微软雅黑" w:hint="eastAsia"/>
                          <w:noProof/>
                        </w:rPr>
                        <w:t>无</w:t>
                      </w:r>
                    </w:sdtContent>
                  </w:sdt>
                </w:p>
              </w:tc>
            </w:tr>
          </w:tbl>
          <w:p w14:paraId="12C4E552" w14:textId="77777777" w:rsidR="00B469F3" w:rsidRPr="003E78FD" w:rsidRDefault="00B469F3">
            <w:pPr>
              <w:rPr>
                <w:rFonts w:ascii="微软雅黑" w:eastAsia="微软雅黑" w:hAnsi="微软雅黑"/>
                <w:noProof/>
              </w:rPr>
            </w:pPr>
          </w:p>
        </w:tc>
      </w:tr>
    </w:tbl>
    <w:p w14:paraId="20FF4EBC" w14:textId="77777777" w:rsidR="00B469F3" w:rsidRPr="003E78FD" w:rsidRDefault="00B469F3">
      <w:pPr>
        <w:rPr>
          <w:rFonts w:ascii="微软雅黑" w:eastAsia="微软雅黑" w:hAnsi="微软雅黑"/>
        </w:rPr>
      </w:pPr>
    </w:p>
    <w:sectPr w:rsidR="00B469F3" w:rsidRPr="003E78FD">
      <w:headerReference w:type="default" r:id="rId12"/>
      <w:pgSz w:w="15840" w:h="12240" w:orient="landscape" w:code="1"/>
      <w:pgMar w:top="1080" w:right="720" w:bottom="720" w:left="720" w:header="28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8400" w14:textId="77777777" w:rsidR="003E31C9" w:rsidRDefault="003E31C9">
      <w:r>
        <w:separator/>
      </w:r>
    </w:p>
  </w:endnote>
  <w:endnote w:type="continuationSeparator" w:id="0">
    <w:p w14:paraId="4CE63732" w14:textId="77777777" w:rsidR="003E31C9" w:rsidRDefault="003E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8D1A2" w14:textId="77777777" w:rsidR="003E31C9" w:rsidRDefault="003E31C9">
      <w:r>
        <w:separator/>
      </w:r>
    </w:p>
  </w:footnote>
  <w:footnote w:type="continuationSeparator" w:id="0">
    <w:p w14:paraId="7DF73C6C" w14:textId="77777777" w:rsidR="003E31C9" w:rsidRDefault="003E3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917037"/>
      <w:placeholder>
        <w:docPart w:val="0E7DF8FEDF4047BAA43DDB6E3EFBE981"/>
      </w:placeholder>
      <w:temporary/>
      <w:showingPlcHdr/>
      <w:text/>
    </w:sdtPr>
    <w:sdtEndPr/>
    <w:sdtContent>
      <w:p w14:paraId="55A3CD21" w14:textId="77777777" w:rsidR="003879A7" w:rsidRDefault="003879A7">
        <w:pPr>
          <w:pStyle w:val="a7"/>
        </w:pPr>
        <w:r>
          <w:rPr>
            <w:lang w:val="zh-CN"/>
          </w:rPr>
          <w:t>注意：在一个字段（如您的职务）中添加信息之后，请按</w:t>
        </w:r>
        <w:r>
          <w:rPr>
            <w:lang w:val="zh-CN"/>
          </w:rPr>
          <w:t xml:space="preserve"> Tab </w:t>
        </w:r>
        <w:r>
          <w:rPr>
            <w:lang w:val="zh-CN"/>
          </w:rPr>
          <w:t>移到下一个字段。当您这样做时，您的信息自动显示在页面上的其他名片中。要添加徽标，请从一张名片中删除占位符徽标。然后单击占位符中心的徽标以选择您的徽标图像文件。添加徽标之后，请单击页面上任何其他位置，您的徽标将显示在所有名片中。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C9"/>
    <w:rsid w:val="00085836"/>
    <w:rsid w:val="001F702F"/>
    <w:rsid w:val="003879A7"/>
    <w:rsid w:val="003E31C9"/>
    <w:rsid w:val="003E78FD"/>
    <w:rsid w:val="00783B95"/>
    <w:rsid w:val="008B51B0"/>
    <w:rsid w:val="009B6AD8"/>
    <w:rsid w:val="00B469F3"/>
    <w:rsid w:val="00E202FE"/>
    <w:rsid w:val="00F7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10C21"/>
  <w15:docId w15:val="{57D22FFE-A5F2-4918-8B2B-09D8C86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77188" w:themeColor="accent1" w:themeShade="BF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16"/>
      <w14:ligatures w14:val="standardContextual"/>
      <w14:numForm w14:val="oldSty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1"/>
    <w:unhideWhenUsed/>
    <w:qFormat/>
    <w:rPr>
      <w:i w:val="0"/>
      <w:iCs/>
      <w:color w:val="595959" w:themeColor="text1" w:themeTint="A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header"/>
    <w:basedOn w:val="a"/>
    <w:link w:val="a8"/>
    <w:uiPriority w:val="99"/>
    <w:unhideWhenUsed/>
  </w:style>
  <w:style w:type="character" w:customStyle="1" w:styleId="a8">
    <w:name w:val="页眉 字符"/>
    <w:basedOn w:val="a0"/>
    <w:link w:val="a7"/>
    <w:uiPriority w:val="99"/>
  </w:style>
  <w:style w:type="paragraph" w:customStyle="1" w:styleId="a9">
    <w:name w:val="姓名"/>
    <w:basedOn w:val="a"/>
    <w:qFormat/>
    <w:pPr>
      <w:spacing w:before="40" w:after="40" w:line="216" w:lineRule="auto"/>
    </w:pPr>
    <w:rPr>
      <w:caps/>
      <w:color w:val="FFFFFF" w:themeColor="background1"/>
      <w:spacing w:val="20"/>
      <w:sz w:val="24"/>
    </w:rPr>
  </w:style>
  <w:style w:type="character" w:customStyle="1" w:styleId="aa">
    <w:name w:val="增强"/>
    <w:basedOn w:val="a0"/>
    <w:uiPriority w:val="1"/>
    <w:unhideWhenUsed/>
    <w:qFormat/>
    <w:rPr>
      <w:b/>
      <w:bCs/>
    </w:rPr>
  </w:style>
  <w:style w:type="paragraph" w:styleId="ab">
    <w:name w:val="Title"/>
    <w:basedOn w:val="a"/>
    <w:next w:val="a"/>
    <w:link w:val="ac"/>
    <w:qFormat/>
    <w:pPr>
      <w:spacing w:before="80"/>
    </w:pPr>
    <w:rPr>
      <w:rFonts w:eastAsiaTheme="majorEastAsia" w:cstheme="majorBidi"/>
      <w:caps/>
      <w:spacing w:val="5"/>
      <w:kern w:val="28"/>
      <w:szCs w:val="52"/>
    </w:rPr>
  </w:style>
  <w:style w:type="character" w:customStyle="1" w:styleId="ac">
    <w:name w:val="标题 字符"/>
    <w:basedOn w:val="a0"/>
    <w:link w:val="ab"/>
    <w:rPr>
      <w:rFonts w:eastAsiaTheme="majorEastAsia" w:cstheme="majorBidi"/>
      <w:caps/>
      <w:spacing w:val="5"/>
      <w:kern w:val="28"/>
      <w:szCs w:val="52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3879A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3879A7"/>
    <w:rPr>
      <w:kern w:val="16"/>
      <w:sz w:val="18"/>
      <w:szCs w:val="18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n\AppData\Roaming\Microsoft\Templates\&#21517;&#29255;&#65288;&#27704;&#24658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6457E011B541BFB60AF5F6EA79C3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79595C-0494-4A62-9A0B-28351F273FD8}"/>
      </w:docPartPr>
      <w:docPartBody>
        <w:p w:rsidR="00E54A4F" w:rsidRDefault="00E54A4F">
          <w:pPr>
            <w:pStyle w:val="C56457E011B541BFB60AF5F6EA79C3EC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A90A803AC4074C0FA4B3ADA95C3B97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09EE95-C4B0-41D1-A272-3D7F0C15A04F}"/>
      </w:docPartPr>
      <w:docPartBody>
        <w:p w:rsidR="00E54A4F" w:rsidRDefault="00E54A4F">
          <w:pPr>
            <w:pStyle w:val="A90A803AC4074C0FA4B3ADA95C3B976D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717B5E6056304456A95274E8777A4E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13835B-DEC0-4CC8-893A-09AEB266CA26}"/>
      </w:docPartPr>
      <w:docPartBody>
        <w:p w:rsidR="00E54A4F" w:rsidRDefault="00E54A4F">
          <w:pPr>
            <w:pStyle w:val="717B5E6056304456A95274E8777A4E04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12E4FE5431AB45EC98476C0F73BBF4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7A9800-CB12-4ED5-8DB0-2AE20BED1C51}"/>
      </w:docPartPr>
      <w:docPartBody>
        <w:p w:rsidR="00E54A4F" w:rsidRDefault="00E54A4F">
          <w:pPr>
            <w:pStyle w:val="12E4FE5431AB45EC98476C0F73BBF40E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AB237A6E95944E89BF39C43C3129CC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4C6FA7-176F-4428-8C4A-815B2B1D6BF9}"/>
      </w:docPartPr>
      <w:docPartBody>
        <w:p w:rsidR="00E54A4F" w:rsidRDefault="00E54A4F">
          <w:pPr>
            <w:pStyle w:val="AB237A6E95944E89BF39C43C3129CC19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6157D07E94A241B3BFEE1A62ECF71A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4CFDC7-FEC5-47B5-A824-CBF909F39A24}"/>
      </w:docPartPr>
      <w:docPartBody>
        <w:p w:rsidR="00E54A4F" w:rsidRDefault="00E54A4F">
          <w:pPr>
            <w:pStyle w:val="6157D07E94A241B3BFEE1A62ECF71A23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23266129C9AF434FB4F1F42C62B129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A81019-E57B-48BC-8392-5F284C9D9C5A}"/>
      </w:docPartPr>
      <w:docPartBody>
        <w:p w:rsidR="00E54A4F" w:rsidRDefault="00E54A4F">
          <w:pPr>
            <w:pStyle w:val="23266129C9AF434FB4F1F42C62B12901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0E7DF8FEDF4047BAA43DDB6E3EFBE9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A9CF7A-6B05-4396-8CF0-61EB4487D752}"/>
      </w:docPartPr>
      <w:docPartBody>
        <w:p w:rsidR="00E54A4F" w:rsidRDefault="00E54A4F">
          <w:pPr>
            <w:pStyle w:val="0E7DF8FEDF4047BAA43DDB6E3EFBE981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7B64147049B4FFE91CED31361AD4D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834C27-413F-49F6-B846-FF85E5717812}"/>
      </w:docPartPr>
      <w:docPartBody>
        <w:p w:rsidR="00E54A4F" w:rsidRDefault="00E54A4F">
          <w:pPr>
            <w:pStyle w:val="37B64147049B4FFE91CED31361AD4DD2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D3CDE9B94C6C4672B372884166950C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640CD6-9624-4A71-BF78-1713AA598F71}"/>
      </w:docPartPr>
      <w:docPartBody>
        <w:p w:rsidR="00E54A4F" w:rsidRDefault="00E54A4F">
          <w:pPr>
            <w:pStyle w:val="D3CDE9B94C6C4672B372884166950C7C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5D42E2315714B0D948054FB54CED0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B070E6-9026-4116-A694-12B5F0D1A825}"/>
      </w:docPartPr>
      <w:docPartBody>
        <w:p w:rsidR="00E54A4F" w:rsidRDefault="00E54A4F">
          <w:pPr>
            <w:pStyle w:val="85D42E2315714B0D948054FB54CED053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C475200189B64FCEB2D0D88AD88F32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086067-7A0C-44A1-8A29-8311C1628F65}"/>
      </w:docPartPr>
      <w:docPartBody>
        <w:p w:rsidR="00E54A4F" w:rsidRDefault="00E54A4F">
          <w:pPr>
            <w:pStyle w:val="C475200189B64FCEB2D0D88AD88F32BC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FC100B47A6C14C8BBE8B8AD216148B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4C1F8E-B00E-4219-8784-67A8B6F63154}"/>
      </w:docPartPr>
      <w:docPartBody>
        <w:p w:rsidR="00E54A4F" w:rsidRDefault="00E54A4F">
          <w:pPr>
            <w:pStyle w:val="FC100B47A6C14C8BBE8B8AD216148B38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9BBD1991C9047D6AFC82B83AB1AA7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14436D-2070-46AD-9C23-64EA1294EB07}"/>
      </w:docPartPr>
      <w:docPartBody>
        <w:p w:rsidR="00E54A4F" w:rsidRDefault="00E54A4F">
          <w:pPr>
            <w:pStyle w:val="89BBD1991C9047D6AFC82B83AB1AA7FF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4229C779E48C4A8AAF32B675D3FD90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614E28-DC52-43C4-A80F-474D33B60332}"/>
      </w:docPartPr>
      <w:docPartBody>
        <w:p w:rsidR="00E54A4F" w:rsidRDefault="00E54A4F">
          <w:pPr>
            <w:pStyle w:val="4229C779E48C4A8AAF32B675D3FD90DA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C6A6C11928984A5EA2057CA9AA3105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9A091A-6D57-4959-A8F8-F992A3A5EBA1}"/>
      </w:docPartPr>
      <w:docPartBody>
        <w:p w:rsidR="00E54A4F" w:rsidRDefault="00E54A4F">
          <w:pPr>
            <w:pStyle w:val="C6A6C11928984A5EA2057CA9AA310521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F0A9A54BE19A41A094D460892EA220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3FFCF3-9A72-4A0B-ACAC-E6C2DD04822C}"/>
      </w:docPartPr>
      <w:docPartBody>
        <w:p w:rsidR="00E54A4F" w:rsidRDefault="00E54A4F">
          <w:pPr>
            <w:pStyle w:val="F0A9A54BE19A41A094D460892EA2200A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18D508E44EC4419FB5597A1C1881D1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F607BA-F17B-43FA-BD92-D2F68BE66EE7}"/>
      </w:docPartPr>
      <w:docPartBody>
        <w:p w:rsidR="00E54A4F" w:rsidRDefault="00E54A4F">
          <w:pPr>
            <w:pStyle w:val="18D508E44EC4419FB5597A1C1881D123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5FA124B7916248AE909CD545406E28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866678-8B60-48B5-81F9-37D4E01F6E6C}"/>
      </w:docPartPr>
      <w:docPartBody>
        <w:p w:rsidR="00E54A4F" w:rsidRDefault="00E54A4F">
          <w:pPr>
            <w:pStyle w:val="5FA124B7916248AE909CD545406E28DD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C07E0A1B8E2442368C512AAE701C63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D75EE2-2F14-450F-9FA1-22E6A6CD80FD}"/>
      </w:docPartPr>
      <w:docPartBody>
        <w:p w:rsidR="00E54A4F" w:rsidRDefault="00E54A4F">
          <w:pPr>
            <w:pStyle w:val="C07E0A1B8E2442368C512AAE701C63AA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2FBFBFF1D05543A5849807B51031F8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4C9BEB-5BA0-4EEE-BC17-2D67B7678F25}"/>
      </w:docPartPr>
      <w:docPartBody>
        <w:p w:rsidR="00E54A4F" w:rsidRDefault="00E54A4F">
          <w:pPr>
            <w:pStyle w:val="2FBFBFF1D05543A5849807B51031F80D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433AF38F983345CCB0B23915EC648C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5A15D2-E1EE-4190-843F-967FBDA0D2D5}"/>
      </w:docPartPr>
      <w:docPartBody>
        <w:p w:rsidR="00E54A4F" w:rsidRDefault="00E54A4F">
          <w:pPr>
            <w:pStyle w:val="433AF38F983345CCB0B23915EC648CD2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C651AC68C2044B6B591608DEE603E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FE2B4A-EBD8-4E91-8F6B-39A7F5650CCC}"/>
      </w:docPartPr>
      <w:docPartBody>
        <w:p w:rsidR="00E54A4F" w:rsidRDefault="00E54A4F">
          <w:pPr>
            <w:pStyle w:val="3C651AC68C2044B6B591608DEE603E4E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4E85635B0A9424390C52A89FBFA69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1524-6E36-43A4-B3D9-63F370A7608E}"/>
      </w:docPartPr>
      <w:docPartBody>
        <w:p w:rsidR="00E54A4F" w:rsidRDefault="00E54A4F">
          <w:pPr>
            <w:pStyle w:val="34E85635B0A9424390C52A89FBFA6942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D8F1AC5A85244CE2AD84E6C3456FF8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7F60-56EE-4A1E-A207-1B650DF86626}"/>
      </w:docPartPr>
      <w:docPartBody>
        <w:p w:rsidR="00E54A4F" w:rsidRDefault="00E54A4F">
          <w:pPr>
            <w:pStyle w:val="D8F1AC5A85244CE2AD84E6C3456FF866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409E5953CD0748A485424C095EFD1A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E57468-4277-48E0-996F-16E39519E4D2}"/>
      </w:docPartPr>
      <w:docPartBody>
        <w:p w:rsidR="00E54A4F" w:rsidRDefault="00E54A4F">
          <w:pPr>
            <w:pStyle w:val="409E5953CD0748A485424C095EFD1A79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553B31D25EB242D5A3BBD233D2B0E5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732F0C-C2B8-44BD-9E06-CB89C07F3575}"/>
      </w:docPartPr>
      <w:docPartBody>
        <w:p w:rsidR="00E54A4F" w:rsidRDefault="00E54A4F">
          <w:pPr>
            <w:pStyle w:val="553B31D25EB242D5A3BBD233D2B0E54B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BA77EBB2F4342AE8F6D0E19CA024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894D38-3DEA-4F18-9A55-B8C84B2662CD}"/>
      </w:docPartPr>
      <w:docPartBody>
        <w:p w:rsidR="00E54A4F" w:rsidRDefault="00E54A4F">
          <w:pPr>
            <w:pStyle w:val="8BA77EBB2F4342AE8F6D0E19CA024D81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5C156752BEEE493484CB1796862D21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D9237-8F30-4A9C-84DE-B3DE5015BCD8}"/>
      </w:docPartPr>
      <w:docPartBody>
        <w:p w:rsidR="00E54A4F" w:rsidRDefault="00E54A4F">
          <w:pPr>
            <w:pStyle w:val="5C156752BEEE493484CB1796862D21F5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65EC121D04C484D9BD6680B2C9C75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99CE78-AF31-4EDD-9F3E-EFBE8BE73A68}"/>
      </w:docPartPr>
      <w:docPartBody>
        <w:p w:rsidR="00E54A4F" w:rsidRDefault="00E54A4F">
          <w:pPr>
            <w:pStyle w:val="865EC121D04C484D9BD6680B2C9C7511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D1F1F4C265FB44BAB84D116A551AC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C8FF55-0ED2-45DA-B4B0-C36C2F584B3E}"/>
      </w:docPartPr>
      <w:docPartBody>
        <w:p w:rsidR="00E54A4F" w:rsidRDefault="00E54A4F">
          <w:pPr>
            <w:pStyle w:val="D1F1F4C265FB44BAB84D116A551ACA1E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2E7449A59134633978FF1D5C1A125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D17F87-7780-4255-A001-0EDCB63547B7}"/>
      </w:docPartPr>
      <w:docPartBody>
        <w:p w:rsidR="00E54A4F" w:rsidRDefault="00E54A4F">
          <w:pPr>
            <w:pStyle w:val="82E7449A59134633978FF1D5C1A125D9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520EAC4056AE4F96A51A22B2BE9E3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AC5525-8EF4-4723-B2DD-188D5EF5E25E}"/>
      </w:docPartPr>
      <w:docPartBody>
        <w:p w:rsidR="00E54A4F" w:rsidRDefault="00E54A4F">
          <w:pPr>
            <w:pStyle w:val="520EAC4056AE4F96A51A22B2BE9E3FA9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2CD5C2270DE45DA8BAF6EAACEB6AA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C19063-579F-44D8-B71A-42853119BAFC}"/>
      </w:docPartPr>
      <w:docPartBody>
        <w:p w:rsidR="00E54A4F" w:rsidRDefault="00E54A4F">
          <w:pPr>
            <w:pStyle w:val="32CD5C2270DE45DA8BAF6EAACEB6AAE0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608BE03063F84B1AA805060C3FA0B5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2DFA18-03B2-434A-BA25-B1E954E6B5B9}"/>
      </w:docPartPr>
      <w:docPartBody>
        <w:p w:rsidR="00E54A4F" w:rsidRDefault="00E54A4F">
          <w:pPr>
            <w:pStyle w:val="608BE03063F84B1AA805060C3FA0B540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1B8224088EB402C99C0C2F7E9EEB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4EE8D1-5E1F-40FE-A154-50DACE1054D5}"/>
      </w:docPartPr>
      <w:docPartBody>
        <w:p w:rsidR="00E54A4F" w:rsidRDefault="00E54A4F">
          <w:pPr>
            <w:pStyle w:val="31B8224088EB402C99C0C2F7E9EEB25C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D46ED6009BD5412CA6D8534D62D0B6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1E6BF0-ABC8-437C-9BB9-4CDE8F345B13}"/>
      </w:docPartPr>
      <w:docPartBody>
        <w:p w:rsidR="00E54A4F" w:rsidRDefault="00E54A4F">
          <w:pPr>
            <w:pStyle w:val="D46ED6009BD5412CA6D8534D62D0B685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693B3AB913A4A49A928453196487F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F6B2F-91A7-4352-BC4B-B53335B5AA00}"/>
      </w:docPartPr>
      <w:docPartBody>
        <w:p w:rsidR="00E54A4F" w:rsidRDefault="00E54A4F">
          <w:pPr>
            <w:pStyle w:val="8693B3AB913A4A49A928453196487FA4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103BF0206D10401C96952A174F9293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A2F1F5-23C6-4378-A8A8-D2BB8441FC06}"/>
      </w:docPartPr>
      <w:docPartBody>
        <w:p w:rsidR="00E54A4F" w:rsidRDefault="00E54A4F">
          <w:pPr>
            <w:pStyle w:val="103BF0206D10401C96952A174F92936C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551DB892B62B430EA8808944A74E87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735CD-66C6-42DE-B30E-47110AD368E6}"/>
      </w:docPartPr>
      <w:docPartBody>
        <w:p w:rsidR="00E54A4F" w:rsidRDefault="00E54A4F">
          <w:pPr>
            <w:pStyle w:val="551DB892B62B430EA8808944A74E87BB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29BB4D7206D44024A100289305D59F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6909F5-ACDC-4E6F-BB5D-6F96DB27D23D}"/>
      </w:docPartPr>
      <w:docPartBody>
        <w:p w:rsidR="00E54A4F" w:rsidRDefault="00E54A4F">
          <w:pPr>
            <w:pStyle w:val="29BB4D7206D44024A100289305D59F2D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73A7826FED91409EB862381C3A10D1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AA2792-E5A8-4F72-A75D-008C70C91EC6}"/>
      </w:docPartPr>
      <w:docPartBody>
        <w:p w:rsidR="00E54A4F" w:rsidRDefault="00E54A4F">
          <w:pPr>
            <w:pStyle w:val="73A7826FED91409EB862381C3A10D17F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F1FBA4CCAEC4493BBB2086D095AD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3E4B78-F883-41F1-BE16-98EA0AA577C7}"/>
      </w:docPartPr>
      <w:docPartBody>
        <w:p w:rsidR="00E54A4F" w:rsidRDefault="00E54A4F">
          <w:pPr>
            <w:pStyle w:val="8F1FBA4CCAEC4493BBB2086D095ADF44"/>
          </w:pPr>
          <w:r w:rsidRPr="003879A7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879A7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DEBB2157DDD144549679C1C38C065C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00808E-3949-4EDD-9215-5E3C15D652E1}"/>
      </w:docPartPr>
      <w:docPartBody>
        <w:p w:rsidR="00E54A4F" w:rsidRDefault="00E54A4F">
          <w:pPr>
            <w:pStyle w:val="DEBB2157DDD144549679C1C38C065CAF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E140FB70AE0946E6AB11D5A58FAAE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3362C-3E43-44A4-8AFC-2CCFAA7431D2}"/>
      </w:docPartPr>
      <w:docPartBody>
        <w:p w:rsidR="00E54A4F" w:rsidRDefault="00E54A4F">
          <w:pPr>
            <w:pStyle w:val="E140FB70AE0946E6AB11D5A58FAAE5C3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F21E51E5C3B74EC88EA294584B511B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7205B3-392C-4AF2-9C42-EFB7ADE8F616}"/>
      </w:docPartPr>
      <w:docPartBody>
        <w:p w:rsidR="00E54A4F" w:rsidRDefault="00E54A4F">
          <w:pPr>
            <w:pStyle w:val="F21E51E5C3B74EC88EA294584B511B3D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D801A57B00DB4A6282ADC22FE87FE6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958666-3791-4A5B-95F7-88F31DD1C028}"/>
      </w:docPartPr>
      <w:docPartBody>
        <w:p w:rsidR="00E54A4F" w:rsidRDefault="00E54A4F">
          <w:pPr>
            <w:pStyle w:val="D801A57B00DB4A6282ADC22FE87FE600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9C930436708A4AC981F499E624CBEC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C4100-D11B-42BC-BE86-6BFEDF909F53}"/>
      </w:docPartPr>
      <w:docPartBody>
        <w:p w:rsidR="00E54A4F" w:rsidRDefault="00E54A4F">
          <w:pPr>
            <w:pStyle w:val="9C930436708A4AC981F499E624CBEC2E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42F686C9063F4C1E8655908CBF3C40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8321D-B65E-4AE1-8AEB-F37EC18C4765}"/>
      </w:docPartPr>
      <w:docPartBody>
        <w:p w:rsidR="00E54A4F" w:rsidRDefault="00E54A4F">
          <w:pPr>
            <w:pStyle w:val="42F686C9063F4C1E8655908CBF3C40DF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8E5380CF0CDE4836B479A5A5F6F7F6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0B63B4-7B0D-4AFB-8DF3-05DA02B8E44C}"/>
      </w:docPartPr>
      <w:docPartBody>
        <w:p w:rsidR="00E54A4F" w:rsidRDefault="00E54A4F">
          <w:pPr>
            <w:pStyle w:val="8E5380CF0CDE4836B479A5A5F6F7F6D9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9874E45D112F4FC0A03CE19506B86E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21DE0-2EA2-45BF-AFEF-EF29FEC9B6A0}"/>
      </w:docPartPr>
      <w:docPartBody>
        <w:p w:rsidR="00E54A4F" w:rsidRDefault="00E54A4F">
          <w:pPr>
            <w:pStyle w:val="9874E45D112F4FC0A03CE19506B86E61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09B5AAC2AD3E4C979779473AD3E979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D9D773-4152-4A6C-B0A0-73FEE0BBCB3F}"/>
      </w:docPartPr>
      <w:docPartBody>
        <w:p w:rsidR="00E54A4F" w:rsidRDefault="00E54A4F">
          <w:pPr>
            <w:pStyle w:val="09B5AAC2AD3E4C979779473AD3E979E1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BC96D3CF5E9F45A5ACD7C1263FFD9C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8BA059-7AF7-48F0-BD08-12716BA1F696}"/>
      </w:docPartPr>
      <w:docPartBody>
        <w:p w:rsidR="00E54A4F" w:rsidRDefault="00E54A4F">
          <w:pPr>
            <w:pStyle w:val="BC96D3CF5E9F45A5ACD7C1263FFD9CF7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07E3695EA3854ADC8E20E19178B6A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D26697-2CED-4C30-8224-75A4D2FAD3EC}"/>
      </w:docPartPr>
      <w:docPartBody>
        <w:p w:rsidR="00E54A4F" w:rsidRDefault="00E54A4F">
          <w:pPr>
            <w:pStyle w:val="07E3695EA3854ADC8E20E19178B6A761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F77FCFA12E5E489D8629BE555FA8C6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C25EE4-A9C4-4409-9395-AF9117CAE302}"/>
      </w:docPartPr>
      <w:docPartBody>
        <w:p w:rsidR="00E54A4F" w:rsidRDefault="00E54A4F">
          <w:pPr>
            <w:pStyle w:val="F77FCFA12E5E489D8629BE555FA8C63C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1360152F27D743E080B8D862AF78BE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46028D-22F3-4E65-BC82-E7BD9042BFEC}"/>
      </w:docPartPr>
      <w:docPartBody>
        <w:p w:rsidR="00E54A4F" w:rsidRDefault="00E54A4F">
          <w:pPr>
            <w:pStyle w:val="1360152F27D743E080B8D862AF78BE13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E4715BE761FD4CD3A3729A4112503D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B94B9B-720C-45B5-9387-4B486A1D6CC3}"/>
      </w:docPartPr>
      <w:docPartBody>
        <w:p w:rsidR="00E54A4F" w:rsidRDefault="00E54A4F">
          <w:pPr>
            <w:pStyle w:val="E4715BE761FD4CD3A3729A4112503D65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4BFCF43578A644FF9C5ED8344E4A5B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76D601-0F26-4629-96C7-A5450980965C}"/>
      </w:docPartPr>
      <w:docPartBody>
        <w:p w:rsidR="00E54A4F" w:rsidRDefault="00E54A4F">
          <w:pPr>
            <w:pStyle w:val="4BFCF43578A644FF9C5ED8344E4A5B92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5D355B08FF847C3AC69D4A3A03B9E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4E2628-4319-43E9-A38C-E6B9DB6BE1B8}"/>
      </w:docPartPr>
      <w:docPartBody>
        <w:p w:rsidR="00E54A4F" w:rsidRDefault="00E54A4F">
          <w:pPr>
            <w:pStyle w:val="35D355B08FF847C3AC69D4A3A03B9E39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EF7E6D064742478F8B763D0C7BB358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71BD85-E0AD-4070-9E0D-1CF5C5E95F6C}"/>
      </w:docPartPr>
      <w:docPartBody>
        <w:p w:rsidR="00E54A4F" w:rsidRDefault="00E54A4F">
          <w:pPr>
            <w:pStyle w:val="EF7E6D064742478F8B763D0C7BB358AF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1AA98C8BFEE8463C91A2CE85514865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0D5C23-478C-4473-B85F-E36B231058DB}"/>
      </w:docPartPr>
      <w:docPartBody>
        <w:p w:rsidR="00E54A4F" w:rsidRDefault="00E54A4F">
          <w:pPr>
            <w:pStyle w:val="1AA98C8BFEE8463C91A2CE85514865CA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0E482B1CB5814A679E309012C9A9D1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12C528-7949-4FD7-BE84-A9FE86B0C6FF}"/>
      </w:docPartPr>
      <w:docPartBody>
        <w:p w:rsidR="00E54A4F" w:rsidRDefault="00E54A4F">
          <w:pPr>
            <w:pStyle w:val="0E482B1CB5814A679E309012C9A9D19E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C70FD4B209E948F9BBCAD28F7707DC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01874A-47F2-4E4B-B809-D5773561DA8D}"/>
      </w:docPartPr>
      <w:docPartBody>
        <w:p w:rsidR="00E54A4F" w:rsidRDefault="00E54A4F">
          <w:pPr>
            <w:pStyle w:val="C70FD4B209E948F9BBCAD28F7707DCF5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E4347CD248554452B36CD53384E506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B39E4A-CD62-4FC0-A15A-B75F12468436}"/>
      </w:docPartPr>
      <w:docPartBody>
        <w:p w:rsidR="00E54A4F" w:rsidRDefault="00E54A4F">
          <w:pPr>
            <w:pStyle w:val="E4347CD248554452B36CD53384E5065A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1110557707ED40D7BCC3D57B7032F3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FD2AF2-332A-4D5B-A95F-7FA4A65C42AE}"/>
      </w:docPartPr>
      <w:docPartBody>
        <w:p w:rsidR="00E54A4F" w:rsidRDefault="00E54A4F">
          <w:pPr>
            <w:pStyle w:val="1110557707ED40D7BCC3D57B7032F3E2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E09A838B4E014C41B4A2FCA1787096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76EB83-87F5-4B32-AB2F-61386985F9BC}"/>
      </w:docPartPr>
      <w:docPartBody>
        <w:p w:rsidR="00E54A4F" w:rsidRDefault="00E54A4F">
          <w:pPr>
            <w:pStyle w:val="E09A838B4E014C41B4A2FCA17870968F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职务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C6A817049F56457BABCCBFEA22DA9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F6D44-E3E8-4060-B6FE-F43DD9EF35D6}"/>
      </w:docPartPr>
      <w:docPartBody>
        <w:p w:rsidR="00E54A4F" w:rsidRDefault="00E54A4F">
          <w:pPr>
            <w:pStyle w:val="C6A817049F56457BABCCBFEA22DA98C2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F88EDAB576994AEAB708FC786AE5B4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3744B-BE83-41FE-A569-3E32249CE1A5}"/>
      </w:docPartPr>
      <w:docPartBody>
        <w:p w:rsidR="00E54A4F" w:rsidRDefault="00E54A4F">
          <w:pPr>
            <w:pStyle w:val="F88EDAB576994AEAB708FC786AE5B4EB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B4FFD5469D6461AA4BD71E903AD8F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9EA0BB-E4C9-4225-A3BE-673A2DA91CAD}"/>
      </w:docPartPr>
      <w:docPartBody>
        <w:p w:rsidR="00E54A4F" w:rsidRDefault="00E54A4F">
          <w:pPr>
            <w:pStyle w:val="3B4FFD5469D6461AA4BD71E903AD8FFB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477E22EF2AEB402BB5511B46976957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581DF0-DECD-4AFB-927C-4BAF22EA7C2C}"/>
      </w:docPartPr>
      <w:docPartBody>
        <w:p w:rsidR="00E54A4F" w:rsidRDefault="00E54A4F">
          <w:pPr>
            <w:pStyle w:val="477E22EF2AEB402BB5511B4697695772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7ACC13E1430C48CCADADBB21C07245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18ED2F-DCCB-41BD-B8AA-8EB7705A1A46}"/>
      </w:docPartPr>
      <w:docPartBody>
        <w:p w:rsidR="00E54A4F" w:rsidRDefault="00E54A4F">
          <w:pPr>
            <w:pStyle w:val="7ACC13E1430C48CCADADBB21C07245D7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65BDDD8E4BF3494FB557DBFBC0A50D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C6244D-073D-4830-B6CA-D06DA693799D}"/>
      </w:docPartPr>
      <w:docPartBody>
        <w:p w:rsidR="00E54A4F" w:rsidRDefault="00E54A4F">
          <w:pPr>
            <w:pStyle w:val="65BDDD8E4BF3494FB557DBFBC0A50DFE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6B1BF9FA541E44F083991B0EF9940B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A1593B-0080-4C44-BA97-3B7C00C0F162}"/>
      </w:docPartPr>
      <w:docPartBody>
        <w:p w:rsidR="00E54A4F" w:rsidRDefault="00E54A4F">
          <w:pPr>
            <w:pStyle w:val="6B1BF9FA541E44F083991B0EF9940B1A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FC7A59C1FC164C0EA3AE090218350E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7C6A02-5A24-4FE7-A317-25F5AF28F377}"/>
      </w:docPartPr>
      <w:docPartBody>
        <w:p w:rsidR="00E54A4F" w:rsidRDefault="00E54A4F">
          <w:pPr>
            <w:pStyle w:val="FC7A59C1FC164C0EA3AE090218350ECC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职务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6ECCB54FE68E4315B1EF45372F0B5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35BD21-5FC9-4400-81FA-893F29735DC3}"/>
      </w:docPartPr>
      <w:docPartBody>
        <w:p w:rsidR="00E54A4F" w:rsidRDefault="00E54A4F">
          <w:pPr>
            <w:pStyle w:val="6ECCB54FE68E4315B1EF45372F0B57F1"/>
          </w:pP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电子邮件</w:t>
          </w:r>
          <w:r w:rsidRPr="003E78FD">
            <w:rPr>
              <w:rStyle w:val="a3"/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02B4086A96604F2980C22F21E7FFDB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847B24-6B9C-4592-8E6E-62D0A5127A34}"/>
      </w:docPartPr>
      <w:docPartBody>
        <w:p w:rsidR="00E54A4F" w:rsidRDefault="00E54A4F">
          <w:pPr>
            <w:pStyle w:val="02B4086A96604F2980C22F21E7FFDB69"/>
          </w:pPr>
          <w:r w:rsidRPr="003879A7">
            <w:rPr>
              <w:rFonts w:ascii="微软雅黑" w:eastAsia="微软雅黑" w:hAnsi="微软雅黑" w:hint="eastAsia"/>
              <w:lang w:val="zh-CN"/>
            </w:rPr>
            <w:t>[</w:t>
          </w:r>
          <w:r w:rsidRPr="003879A7">
            <w:rPr>
              <w:rFonts w:ascii="微软雅黑" w:eastAsia="微软雅黑" w:hAnsi="微软雅黑" w:hint="eastAsia"/>
              <w:lang w:val="zh-CN"/>
            </w:rPr>
            <w:t>街道地址</w:t>
          </w:r>
          <w:r w:rsidRPr="003879A7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2B6A360D83084695BAE372A9E47370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3C41CB-7EA1-4EA7-863B-6F0EBF203761}"/>
      </w:docPartPr>
      <w:docPartBody>
        <w:p w:rsidR="00E54A4F" w:rsidRDefault="00E54A4F">
          <w:pPr>
            <w:pStyle w:val="2B6A360D83084695BAE372A9E47370CC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省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E78FD">
            <w:rPr>
              <w:rFonts w:ascii="微软雅黑" w:eastAsia="微软雅黑" w:hAnsi="微软雅黑" w:hint="eastAsia"/>
              <w:lang w:val="zh-CN"/>
            </w:rPr>
            <w:t>/</w:t>
          </w:r>
          <w:r w:rsidRPr="003E78FD">
            <w:rPr>
              <w:rFonts w:ascii="微软雅黑" w:eastAsia="微软雅黑" w:hAnsi="微软雅黑" w:hint="eastAsia"/>
              <w:lang w:val="zh-CN"/>
            </w:rPr>
            <w:t>县，邮政编码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37E39284CA634269AE87755781397E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5BE2AE-C513-4D0A-80C1-8192C53DC6AC}"/>
      </w:docPartPr>
      <w:docPartBody>
        <w:p w:rsidR="00E54A4F" w:rsidRDefault="00E54A4F">
          <w:pPr>
            <w:pStyle w:val="37E39284CA634269AE87755781397E80"/>
          </w:pPr>
          <w:r w:rsidRPr="003E78FD">
            <w:rPr>
              <w:rFonts w:ascii="微软雅黑" w:eastAsia="微软雅黑" w:hAnsi="微软雅黑" w:hint="eastAsia"/>
              <w:lang w:val="zh-CN"/>
            </w:rPr>
            <w:t xml:space="preserve">[Web </w:t>
          </w:r>
          <w:r w:rsidRPr="003E78FD">
            <w:rPr>
              <w:rFonts w:ascii="微软雅黑" w:eastAsia="微软雅黑" w:hAnsi="微软雅黑" w:hint="eastAsia"/>
              <w:lang w:val="zh-CN"/>
            </w:rPr>
            <w:t>地址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60660A1B70464424AB61A5F357A90F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4EA79-4C07-43E1-B6EE-D542B8D5D585}"/>
      </w:docPartPr>
      <w:docPartBody>
        <w:p w:rsidR="00E54A4F" w:rsidRDefault="00E54A4F">
          <w:pPr>
            <w:pStyle w:val="60660A1B70464424AB61A5F357A90F49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电话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  <w:docPart>
      <w:docPartPr>
        <w:name w:val="142F07CC27924D9A83401C53C98629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93121C-B0DB-4A7A-B193-C1FD68D537DA}"/>
      </w:docPartPr>
      <w:docPartBody>
        <w:p w:rsidR="00E54A4F" w:rsidRDefault="00E54A4F">
          <w:pPr>
            <w:pStyle w:val="142F07CC27924D9A83401C53C98629F3"/>
          </w:pPr>
          <w:r w:rsidRPr="003E78FD">
            <w:rPr>
              <w:rFonts w:ascii="微软雅黑" w:eastAsia="微软雅黑" w:hAnsi="微软雅黑" w:hint="eastAsia"/>
              <w:lang w:val="zh-CN"/>
            </w:rPr>
            <w:t>[</w:t>
          </w:r>
          <w:r w:rsidRPr="003E78FD">
            <w:rPr>
              <w:rFonts w:ascii="微软雅黑" w:eastAsia="微软雅黑" w:hAnsi="微软雅黑" w:hint="eastAsia"/>
              <w:lang w:val="zh-CN"/>
            </w:rPr>
            <w:t>传真</w:t>
          </w:r>
          <w:r w:rsidRPr="003E78FD">
            <w:rPr>
              <w:rFonts w:ascii="微软雅黑" w:eastAsia="微软雅黑" w:hAnsi="微软雅黑" w:hint="eastAsia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4F"/>
    <w:rsid w:val="00E5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6457E011B541BFB60AF5F6EA79C3EC">
    <w:name w:val="C56457E011B541BFB60AF5F6EA79C3EC"/>
    <w:pPr>
      <w:widowControl w:val="0"/>
      <w:jc w:val="both"/>
    </w:pPr>
  </w:style>
  <w:style w:type="paragraph" w:customStyle="1" w:styleId="A90A803AC4074C0FA4B3ADA95C3B976D">
    <w:name w:val="A90A803AC4074C0FA4B3ADA95C3B976D"/>
    <w:pPr>
      <w:widowControl w:val="0"/>
      <w:jc w:val="both"/>
    </w:pPr>
  </w:style>
  <w:style w:type="character" w:styleId="a3">
    <w:name w:val="Emphasis"/>
    <w:basedOn w:val="a0"/>
    <w:uiPriority w:val="1"/>
    <w:unhideWhenUsed/>
    <w:qFormat/>
    <w:rPr>
      <w:i w:val="0"/>
      <w:iCs/>
      <w:color w:val="595959" w:themeColor="text1" w:themeTint="A6"/>
    </w:rPr>
  </w:style>
  <w:style w:type="paragraph" w:customStyle="1" w:styleId="717B5E6056304456A95274E8777A4E04">
    <w:name w:val="717B5E6056304456A95274E8777A4E04"/>
    <w:pPr>
      <w:widowControl w:val="0"/>
      <w:jc w:val="both"/>
    </w:pPr>
  </w:style>
  <w:style w:type="paragraph" w:customStyle="1" w:styleId="12E4FE5431AB45EC98476C0F73BBF40E">
    <w:name w:val="12E4FE5431AB45EC98476C0F73BBF40E"/>
    <w:pPr>
      <w:widowControl w:val="0"/>
      <w:jc w:val="both"/>
    </w:pPr>
  </w:style>
  <w:style w:type="paragraph" w:customStyle="1" w:styleId="AB237A6E95944E89BF39C43C3129CC19">
    <w:name w:val="AB237A6E95944E89BF39C43C3129CC19"/>
    <w:pPr>
      <w:widowControl w:val="0"/>
      <w:jc w:val="both"/>
    </w:pPr>
  </w:style>
  <w:style w:type="paragraph" w:customStyle="1" w:styleId="6157D07E94A241B3BFEE1A62ECF71A23">
    <w:name w:val="6157D07E94A241B3BFEE1A62ECF71A23"/>
    <w:pPr>
      <w:widowControl w:val="0"/>
      <w:jc w:val="both"/>
    </w:pPr>
  </w:style>
  <w:style w:type="paragraph" w:customStyle="1" w:styleId="23266129C9AF434FB4F1F42C62B12901">
    <w:name w:val="23266129C9AF434FB4F1F42C62B12901"/>
    <w:pPr>
      <w:widowControl w:val="0"/>
      <w:jc w:val="both"/>
    </w:pPr>
  </w:style>
  <w:style w:type="paragraph" w:customStyle="1" w:styleId="0E7DF8FEDF4047BAA43DDB6E3EFBE981">
    <w:name w:val="0E7DF8FEDF4047BAA43DDB6E3EFBE981"/>
    <w:pPr>
      <w:widowControl w:val="0"/>
      <w:jc w:val="both"/>
    </w:pPr>
  </w:style>
  <w:style w:type="paragraph" w:customStyle="1" w:styleId="37B64147049B4FFE91CED31361AD4DD2">
    <w:name w:val="37B64147049B4FFE91CED31361AD4DD2"/>
    <w:pPr>
      <w:widowControl w:val="0"/>
      <w:jc w:val="both"/>
    </w:pPr>
  </w:style>
  <w:style w:type="paragraph" w:customStyle="1" w:styleId="D3CDE9B94C6C4672B372884166950C7C">
    <w:name w:val="D3CDE9B94C6C4672B372884166950C7C"/>
    <w:pPr>
      <w:widowControl w:val="0"/>
      <w:jc w:val="both"/>
    </w:pPr>
  </w:style>
  <w:style w:type="paragraph" w:customStyle="1" w:styleId="85D42E2315714B0D948054FB54CED053">
    <w:name w:val="85D42E2315714B0D948054FB54CED053"/>
    <w:pPr>
      <w:widowControl w:val="0"/>
      <w:jc w:val="both"/>
    </w:pPr>
  </w:style>
  <w:style w:type="paragraph" w:customStyle="1" w:styleId="C475200189B64FCEB2D0D88AD88F32BC">
    <w:name w:val="C475200189B64FCEB2D0D88AD88F32BC"/>
    <w:pPr>
      <w:widowControl w:val="0"/>
      <w:jc w:val="both"/>
    </w:pPr>
  </w:style>
  <w:style w:type="paragraph" w:customStyle="1" w:styleId="FC100B47A6C14C8BBE8B8AD216148B38">
    <w:name w:val="FC100B47A6C14C8BBE8B8AD216148B38"/>
    <w:pPr>
      <w:widowControl w:val="0"/>
      <w:jc w:val="both"/>
    </w:pPr>
  </w:style>
  <w:style w:type="paragraph" w:customStyle="1" w:styleId="89BBD1991C9047D6AFC82B83AB1AA7FF">
    <w:name w:val="89BBD1991C9047D6AFC82B83AB1AA7FF"/>
    <w:pPr>
      <w:widowControl w:val="0"/>
      <w:jc w:val="both"/>
    </w:pPr>
  </w:style>
  <w:style w:type="paragraph" w:customStyle="1" w:styleId="4229C779E48C4A8AAF32B675D3FD90DA">
    <w:name w:val="4229C779E48C4A8AAF32B675D3FD90DA"/>
    <w:pPr>
      <w:widowControl w:val="0"/>
      <w:jc w:val="both"/>
    </w:pPr>
  </w:style>
  <w:style w:type="paragraph" w:customStyle="1" w:styleId="C6A6C11928984A5EA2057CA9AA310521">
    <w:name w:val="C6A6C11928984A5EA2057CA9AA310521"/>
    <w:pPr>
      <w:widowControl w:val="0"/>
      <w:jc w:val="both"/>
    </w:pPr>
  </w:style>
  <w:style w:type="paragraph" w:customStyle="1" w:styleId="F0A9A54BE19A41A094D460892EA2200A">
    <w:name w:val="F0A9A54BE19A41A094D460892EA2200A"/>
    <w:pPr>
      <w:widowControl w:val="0"/>
      <w:jc w:val="both"/>
    </w:pPr>
  </w:style>
  <w:style w:type="paragraph" w:customStyle="1" w:styleId="18D508E44EC4419FB5597A1C1881D123">
    <w:name w:val="18D508E44EC4419FB5597A1C1881D123"/>
    <w:pPr>
      <w:widowControl w:val="0"/>
      <w:jc w:val="both"/>
    </w:pPr>
  </w:style>
  <w:style w:type="paragraph" w:customStyle="1" w:styleId="5FA124B7916248AE909CD545406E28DD">
    <w:name w:val="5FA124B7916248AE909CD545406E28DD"/>
    <w:pPr>
      <w:widowControl w:val="0"/>
      <w:jc w:val="both"/>
    </w:pPr>
  </w:style>
  <w:style w:type="paragraph" w:customStyle="1" w:styleId="C07E0A1B8E2442368C512AAE701C63AA">
    <w:name w:val="C07E0A1B8E2442368C512AAE701C63AA"/>
    <w:pPr>
      <w:widowControl w:val="0"/>
      <w:jc w:val="both"/>
    </w:pPr>
  </w:style>
  <w:style w:type="paragraph" w:customStyle="1" w:styleId="2FBFBFF1D05543A5849807B51031F80D">
    <w:name w:val="2FBFBFF1D05543A5849807B51031F80D"/>
    <w:pPr>
      <w:widowControl w:val="0"/>
      <w:jc w:val="both"/>
    </w:pPr>
  </w:style>
  <w:style w:type="paragraph" w:customStyle="1" w:styleId="433AF38F983345CCB0B23915EC648CD2">
    <w:name w:val="433AF38F983345CCB0B23915EC648CD2"/>
    <w:pPr>
      <w:widowControl w:val="0"/>
      <w:jc w:val="both"/>
    </w:pPr>
  </w:style>
  <w:style w:type="paragraph" w:customStyle="1" w:styleId="3C651AC68C2044B6B591608DEE603E4E">
    <w:name w:val="3C651AC68C2044B6B591608DEE603E4E"/>
    <w:pPr>
      <w:widowControl w:val="0"/>
      <w:jc w:val="both"/>
    </w:pPr>
  </w:style>
  <w:style w:type="paragraph" w:customStyle="1" w:styleId="34E85635B0A9424390C52A89FBFA6942">
    <w:name w:val="34E85635B0A9424390C52A89FBFA6942"/>
    <w:pPr>
      <w:widowControl w:val="0"/>
      <w:jc w:val="both"/>
    </w:pPr>
  </w:style>
  <w:style w:type="paragraph" w:customStyle="1" w:styleId="D8F1AC5A85244CE2AD84E6C3456FF866">
    <w:name w:val="D8F1AC5A85244CE2AD84E6C3456FF866"/>
    <w:pPr>
      <w:widowControl w:val="0"/>
      <w:jc w:val="both"/>
    </w:pPr>
  </w:style>
  <w:style w:type="paragraph" w:customStyle="1" w:styleId="409E5953CD0748A485424C095EFD1A79">
    <w:name w:val="409E5953CD0748A485424C095EFD1A79"/>
    <w:pPr>
      <w:widowControl w:val="0"/>
      <w:jc w:val="both"/>
    </w:pPr>
  </w:style>
  <w:style w:type="paragraph" w:customStyle="1" w:styleId="553B31D25EB242D5A3BBD233D2B0E54B">
    <w:name w:val="553B31D25EB242D5A3BBD233D2B0E54B"/>
    <w:pPr>
      <w:widowControl w:val="0"/>
      <w:jc w:val="both"/>
    </w:pPr>
  </w:style>
  <w:style w:type="paragraph" w:customStyle="1" w:styleId="8BA77EBB2F4342AE8F6D0E19CA024D81">
    <w:name w:val="8BA77EBB2F4342AE8F6D0E19CA024D81"/>
    <w:pPr>
      <w:widowControl w:val="0"/>
      <w:jc w:val="both"/>
    </w:pPr>
  </w:style>
  <w:style w:type="paragraph" w:customStyle="1" w:styleId="5C156752BEEE493484CB1796862D21F5">
    <w:name w:val="5C156752BEEE493484CB1796862D21F5"/>
    <w:pPr>
      <w:widowControl w:val="0"/>
      <w:jc w:val="both"/>
    </w:pPr>
  </w:style>
  <w:style w:type="paragraph" w:customStyle="1" w:styleId="865EC121D04C484D9BD6680B2C9C7511">
    <w:name w:val="865EC121D04C484D9BD6680B2C9C7511"/>
    <w:pPr>
      <w:widowControl w:val="0"/>
      <w:jc w:val="both"/>
    </w:pPr>
  </w:style>
  <w:style w:type="paragraph" w:customStyle="1" w:styleId="D1F1F4C265FB44BAB84D116A551ACA1E">
    <w:name w:val="D1F1F4C265FB44BAB84D116A551ACA1E"/>
    <w:pPr>
      <w:widowControl w:val="0"/>
      <w:jc w:val="both"/>
    </w:pPr>
  </w:style>
  <w:style w:type="paragraph" w:customStyle="1" w:styleId="82E7449A59134633978FF1D5C1A125D9">
    <w:name w:val="82E7449A59134633978FF1D5C1A125D9"/>
    <w:pPr>
      <w:widowControl w:val="0"/>
      <w:jc w:val="both"/>
    </w:pPr>
  </w:style>
  <w:style w:type="paragraph" w:customStyle="1" w:styleId="520EAC4056AE4F96A51A22B2BE9E3FA9">
    <w:name w:val="520EAC4056AE4F96A51A22B2BE9E3FA9"/>
    <w:pPr>
      <w:widowControl w:val="0"/>
      <w:jc w:val="both"/>
    </w:pPr>
  </w:style>
  <w:style w:type="paragraph" w:customStyle="1" w:styleId="32CD5C2270DE45DA8BAF6EAACEB6AAE0">
    <w:name w:val="32CD5C2270DE45DA8BAF6EAACEB6AAE0"/>
    <w:pPr>
      <w:widowControl w:val="0"/>
      <w:jc w:val="both"/>
    </w:pPr>
  </w:style>
  <w:style w:type="paragraph" w:customStyle="1" w:styleId="608BE03063F84B1AA805060C3FA0B540">
    <w:name w:val="608BE03063F84B1AA805060C3FA0B540"/>
    <w:pPr>
      <w:widowControl w:val="0"/>
      <w:jc w:val="both"/>
    </w:pPr>
  </w:style>
  <w:style w:type="paragraph" w:customStyle="1" w:styleId="31B8224088EB402C99C0C2F7E9EEB25C">
    <w:name w:val="31B8224088EB402C99C0C2F7E9EEB25C"/>
    <w:pPr>
      <w:widowControl w:val="0"/>
      <w:jc w:val="both"/>
    </w:pPr>
  </w:style>
  <w:style w:type="paragraph" w:customStyle="1" w:styleId="D46ED6009BD5412CA6D8534D62D0B685">
    <w:name w:val="D46ED6009BD5412CA6D8534D62D0B685"/>
    <w:pPr>
      <w:widowControl w:val="0"/>
      <w:jc w:val="both"/>
    </w:pPr>
  </w:style>
  <w:style w:type="paragraph" w:customStyle="1" w:styleId="8693B3AB913A4A49A928453196487FA4">
    <w:name w:val="8693B3AB913A4A49A928453196487FA4"/>
    <w:pPr>
      <w:widowControl w:val="0"/>
      <w:jc w:val="both"/>
    </w:pPr>
  </w:style>
  <w:style w:type="paragraph" w:customStyle="1" w:styleId="103BF0206D10401C96952A174F92936C">
    <w:name w:val="103BF0206D10401C96952A174F92936C"/>
    <w:pPr>
      <w:widowControl w:val="0"/>
      <w:jc w:val="both"/>
    </w:pPr>
  </w:style>
  <w:style w:type="paragraph" w:customStyle="1" w:styleId="551DB892B62B430EA8808944A74E87BB">
    <w:name w:val="551DB892B62B430EA8808944A74E87BB"/>
    <w:pPr>
      <w:widowControl w:val="0"/>
      <w:jc w:val="both"/>
    </w:pPr>
  </w:style>
  <w:style w:type="paragraph" w:customStyle="1" w:styleId="29BB4D7206D44024A100289305D59F2D">
    <w:name w:val="29BB4D7206D44024A100289305D59F2D"/>
    <w:pPr>
      <w:widowControl w:val="0"/>
      <w:jc w:val="both"/>
    </w:pPr>
  </w:style>
  <w:style w:type="paragraph" w:customStyle="1" w:styleId="73A7826FED91409EB862381C3A10D17F">
    <w:name w:val="73A7826FED91409EB862381C3A10D17F"/>
    <w:pPr>
      <w:widowControl w:val="0"/>
      <w:jc w:val="both"/>
    </w:pPr>
  </w:style>
  <w:style w:type="paragraph" w:customStyle="1" w:styleId="8F1FBA4CCAEC4493BBB2086D095ADF44">
    <w:name w:val="8F1FBA4CCAEC4493BBB2086D095ADF44"/>
    <w:pPr>
      <w:widowControl w:val="0"/>
      <w:jc w:val="both"/>
    </w:pPr>
  </w:style>
  <w:style w:type="paragraph" w:customStyle="1" w:styleId="DEBB2157DDD144549679C1C38C065CAF">
    <w:name w:val="DEBB2157DDD144549679C1C38C065CAF"/>
    <w:pPr>
      <w:widowControl w:val="0"/>
      <w:jc w:val="both"/>
    </w:pPr>
  </w:style>
  <w:style w:type="paragraph" w:customStyle="1" w:styleId="E140FB70AE0946E6AB11D5A58FAAE5C3">
    <w:name w:val="E140FB70AE0946E6AB11D5A58FAAE5C3"/>
    <w:pPr>
      <w:widowControl w:val="0"/>
      <w:jc w:val="both"/>
    </w:pPr>
  </w:style>
  <w:style w:type="paragraph" w:customStyle="1" w:styleId="F21E51E5C3B74EC88EA294584B511B3D">
    <w:name w:val="F21E51E5C3B74EC88EA294584B511B3D"/>
    <w:pPr>
      <w:widowControl w:val="0"/>
      <w:jc w:val="both"/>
    </w:pPr>
  </w:style>
  <w:style w:type="paragraph" w:customStyle="1" w:styleId="D801A57B00DB4A6282ADC22FE87FE600">
    <w:name w:val="D801A57B00DB4A6282ADC22FE87FE600"/>
    <w:pPr>
      <w:widowControl w:val="0"/>
      <w:jc w:val="both"/>
    </w:pPr>
  </w:style>
  <w:style w:type="paragraph" w:customStyle="1" w:styleId="9C930436708A4AC981F499E624CBEC2E">
    <w:name w:val="9C930436708A4AC981F499E624CBEC2E"/>
    <w:pPr>
      <w:widowControl w:val="0"/>
      <w:jc w:val="both"/>
    </w:pPr>
  </w:style>
  <w:style w:type="paragraph" w:customStyle="1" w:styleId="42F686C9063F4C1E8655908CBF3C40DF">
    <w:name w:val="42F686C9063F4C1E8655908CBF3C40DF"/>
    <w:pPr>
      <w:widowControl w:val="0"/>
      <w:jc w:val="both"/>
    </w:pPr>
  </w:style>
  <w:style w:type="paragraph" w:customStyle="1" w:styleId="8E5380CF0CDE4836B479A5A5F6F7F6D9">
    <w:name w:val="8E5380CF0CDE4836B479A5A5F6F7F6D9"/>
    <w:pPr>
      <w:widowControl w:val="0"/>
      <w:jc w:val="both"/>
    </w:pPr>
  </w:style>
  <w:style w:type="paragraph" w:customStyle="1" w:styleId="9874E45D112F4FC0A03CE19506B86E61">
    <w:name w:val="9874E45D112F4FC0A03CE19506B86E61"/>
    <w:pPr>
      <w:widowControl w:val="0"/>
      <w:jc w:val="both"/>
    </w:pPr>
  </w:style>
  <w:style w:type="paragraph" w:customStyle="1" w:styleId="09B5AAC2AD3E4C979779473AD3E979E1">
    <w:name w:val="09B5AAC2AD3E4C979779473AD3E979E1"/>
    <w:pPr>
      <w:widowControl w:val="0"/>
      <w:jc w:val="both"/>
    </w:pPr>
  </w:style>
  <w:style w:type="paragraph" w:customStyle="1" w:styleId="BC96D3CF5E9F45A5ACD7C1263FFD9CF7">
    <w:name w:val="BC96D3CF5E9F45A5ACD7C1263FFD9CF7"/>
    <w:pPr>
      <w:widowControl w:val="0"/>
      <w:jc w:val="both"/>
    </w:pPr>
  </w:style>
  <w:style w:type="paragraph" w:customStyle="1" w:styleId="07E3695EA3854ADC8E20E19178B6A761">
    <w:name w:val="07E3695EA3854ADC8E20E19178B6A761"/>
    <w:pPr>
      <w:widowControl w:val="0"/>
      <w:jc w:val="both"/>
    </w:pPr>
  </w:style>
  <w:style w:type="paragraph" w:customStyle="1" w:styleId="F77FCFA12E5E489D8629BE555FA8C63C">
    <w:name w:val="F77FCFA12E5E489D8629BE555FA8C63C"/>
    <w:pPr>
      <w:widowControl w:val="0"/>
      <w:jc w:val="both"/>
    </w:pPr>
  </w:style>
  <w:style w:type="paragraph" w:customStyle="1" w:styleId="1360152F27D743E080B8D862AF78BE13">
    <w:name w:val="1360152F27D743E080B8D862AF78BE13"/>
    <w:pPr>
      <w:widowControl w:val="0"/>
      <w:jc w:val="both"/>
    </w:pPr>
  </w:style>
  <w:style w:type="paragraph" w:customStyle="1" w:styleId="E4715BE761FD4CD3A3729A4112503D65">
    <w:name w:val="E4715BE761FD4CD3A3729A4112503D65"/>
    <w:pPr>
      <w:widowControl w:val="0"/>
      <w:jc w:val="both"/>
    </w:pPr>
  </w:style>
  <w:style w:type="paragraph" w:customStyle="1" w:styleId="4BFCF43578A644FF9C5ED8344E4A5B92">
    <w:name w:val="4BFCF43578A644FF9C5ED8344E4A5B92"/>
    <w:pPr>
      <w:widowControl w:val="0"/>
      <w:jc w:val="both"/>
    </w:pPr>
  </w:style>
  <w:style w:type="paragraph" w:customStyle="1" w:styleId="35D355B08FF847C3AC69D4A3A03B9E39">
    <w:name w:val="35D355B08FF847C3AC69D4A3A03B9E39"/>
    <w:pPr>
      <w:widowControl w:val="0"/>
      <w:jc w:val="both"/>
    </w:pPr>
  </w:style>
  <w:style w:type="paragraph" w:customStyle="1" w:styleId="EF7E6D064742478F8B763D0C7BB358AF">
    <w:name w:val="EF7E6D064742478F8B763D0C7BB358AF"/>
    <w:pPr>
      <w:widowControl w:val="0"/>
      <w:jc w:val="both"/>
    </w:pPr>
  </w:style>
  <w:style w:type="paragraph" w:customStyle="1" w:styleId="1AA98C8BFEE8463C91A2CE85514865CA">
    <w:name w:val="1AA98C8BFEE8463C91A2CE85514865CA"/>
    <w:pPr>
      <w:widowControl w:val="0"/>
      <w:jc w:val="both"/>
    </w:pPr>
  </w:style>
  <w:style w:type="paragraph" w:customStyle="1" w:styleId="0E482B1CB5814A679E309012C9A9D19E">
    <w:name w:val="0E482B1CB5814A679E309012C9A9D19E"/>
    <w:pPr>
      <w:widowControl w:val="0"/>
      <w:jc w:val="both"/>
    </w:pPr>
  </w:style>
  <w:style w:type="paragraph" w:customStyle="1" w:styleId="C70FD4B209E948F9BBCAD28F7707DCF5">
    <w:name w:val="C70FD4B209E948F9BBCAD28F7707DCF5"/>
    <w:pPr>
      <w:widowControl w:val="0"/>
      <w:jc w:val="both"/>
    </w:pPr>
  </w:style>
  <w:style w:type="paragraph" w:customStyle="1" w:styleId="E4347CD248554452B36CD53384E5065A">
    <w:name w:val="E4347CD248554452B36CD53384E5065A"/>
    <w:pPr>
      <w:widowControl w:val="0"/>
      <w:jc w:val="both"/>
    </w:pPr>
  </w:style>
  <w:style w:type="paragraph" w:customStyle="1" w:styleId="1110557707ED40D7BCC3D57B7032F3E2">
    <w:name w:val="1110557707ED40D7BCC3D57B7032F3E2"/>
    <w:pPr>
      <w:widowControl w:val="0"/>
      <w:jc w:val="both"/>
    </w:pPr>
  </w:style>
  <w:style w:type="paragraph" w:customStyle="1" w:styleId="E09A838B4E014C41B4A2FCA17870968F">
    <w:name w:val="E09A838B4E014C41B4A2FCA17870968F"/>
    <w:pPr>
      <w:widowControl w:val="0"/>
      <w:jc w:val="both"/>
    </w:pPr>
  </w:style>
  <w:style w:type="paragraph" w:customStyle="1" w:styleId="C6A817049F56457BABCCBFEA22DA98C2">
    <w:name w:val="C6A817049F56457BABCCBFEA22DA98C2"/>
    <w:pPr>
      <w:widowControl w:val="0"/>
      <w:jc w:val="both"/>
    </w:pPr>
  </w:style>
  <w:style w:type="paragraph" w:customStyle="1" w:styleId="F88EDAB576994AEAB708FC786AE5B4EB">
    <w:name w:val="F88EDAB576994AEAB708FC786AE5B4EB"/>
    <w:pPr>
      <w:widowControl w:val="0"/>
      <w:jc w:val="both"/>
    </w:pPr>
  </w:style>
  <w:style w:type="paragraph" w:customStyle="1" w:styleId="3B4FFD5469D6461AA4BD71E903AD8FFB">
    <w:name w:val="3B4FFD5469D6461AA4BD71E903AD8FFB"/>
    <w:pPr>
      <w:widowControl w:val="0"/>
      <w:jc w:val="both"/>
    </w:pPr>
  </w:style>
  <w:style w:type="paragraph" w:customStyle="1" w:styleId="477E22EF2AEB402BB5511B4697695772">
    <w:name w:val="477E22EF2AEB402BB5511B4697695772"/>
    <w:pPr>
      <w:widowControl w:val="0"/>
      <w:jc w:val="both"/>
    </w:pPr>
  </w:style>
  <w:style w:type="paragraph" w:customStyle="1" w:styleId="7ACC13E1430C48CCADADBB21C07245D7">
    <w:name w:val="7ACC13E1430C48CCADADBB21C07245D7"/>
    <w:pPr>
      <w:widowControl w:val="0"/>
      <w:jc w:val="both"/>
    </w:pPr>
  </w:style>
  <w:style w:type="paragraph" w:customStyle="1" w:styleId="65BDDD8E4BF3494FB557DBFBC0A50DFE">
    <w:name w:val="65BDDD8E4BF3494FB557DBFBC0A50DFE"/>
    <w:pPr>
      <w:widowControl w:val="0"/>
      <w:jc w:val="both"/>
    </w:pPr>
  </w:style>
  <w:style w:type="paragraph" w:customStyle="1" w:styleId="6B1BF9FA541E44F083991B0EF9940B1A">
    <w:name w:val="6B1BF9FA541E44F083991B0EF9940B1A"/>
    <w:pPr>
      <w:widowControl w:val="0"/>
      <w:jc w:val="both"/>
    </w:pPr>
  </w:style>
  <w:style w:type="paragraph" w:customStyle="1" w:styleId="FC7A59C1FC164C0EA3AE090218350ECC">
    <w:name w:val="FC7A59C1FC164C0EA3AE090218350ECC"/>
    <w:pPr>
      <w:widowControl w:val="0"/>
      <w:jc w:val="both"/>
    </w:pPr>
  </w:style>
  <w:style w:type="paragraph" w:customStyle="1" w:styleId="6ECCB54FE68E4315B1EF45372F0B57F1">
    <w:name w:val="6ECCB54FE68E4315B1EF45372F0B57F1"/>
    <w:pPr>
      <w:widowControl w:val="0"/>
      <w:jc w:val="both"/>
    </w:pPr>
  </w:style>
  <w:style w:type="paragraph" w:customStyle="1" w:styleId="02B4086A96604F2980C22F21E7FFDB69">
    <w:name w:val="02B4086A96604F2980C22F21E7FFDB69"/>
    <w:pPr>
      <w:widowControl w:val="0"/>
      <w:jc w:val="both"/>
    </w:pPr>
  </w:style>
  <w:style w:type="paragraph" w:customStyle="1" w:styleId="2B6A360D83084695BAE372A9E47370CC">
    <w:name w:val="2B6A360D83084695BAE372A9E47370CC"/>
    <w:pPr>
      <w:widowControl w:val="0"/>
      <w:jc w:val="both"/>
    </w:pPr>
  </w:style>
  <w:style w:type="paragraph" w:customStyle="1" w:styleId="37E39284CA634269AE87755781397E80">
    <w:name w:val="37E39284CA634269AE87755781397E80"/>
    <w:pPr>
      <w:widowControl w:val="0"/>
      <w:jc w:val="both"/>
    </w:pPr>
  </w:style>
  <w:style w:type="paragraph" w:customStyle="1" w:styleId="60660A1B70464424AB61A5F357A90F49">
    <w:name w:val="60660A1B70464424AB61A5F357A90F49"/>
    <w:pPr>
      <w:widowControl w:val="0"/>
      <w:jc w:val="both"/>
    </w:pPr>
  </w:style>
  <w:style w:type="paragraph" w:customStyle="1" w:styleId="142F07CC27924D9A83401C53C98629F3">
    <w:name w:val="142F07CC27924D9A83401C53C98629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">
  <a:themeElements>
    <a:clrScheme name="Business Cards">
      <a:dk1>
        <a:srgbClr val="000000"/>
      </a:dk1>
      <a:lt1>
        <a:srgbClr val="FFFFFF"/>
      </a:lt1>
      <a:dk2>
        <a:srgbClr val="1F2123"/>
      </a:dk2>
      <a:lt2>
        <a:srgbClr val="F8EBD1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jianend.github.io</Abstract>
  <CompanyAddress>四海为家</CompanyAddress>
  <CompanyPhone>无</CompanyPhone>
  <CompanyFax>无</CompanyFax>
  <CompanyEmail>2110179446@qq.com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905c3888-6285-45d0-bd76-60a9ac2d738c" xsi:nil="true"/>
    <ApprovalStatus xmlns="905c3888-6285-45d0-bd76-60a9ac2d738c">InProgress</ApprovalStatus>
    <MarketSpecific xmlns="905c3888-6285-45d0-bd76-60a9ac2d738c">false</MarketSpecific>
    <LocComments xmlns="905c3888-6285-45d0-bd76-60a9ac2d738c" xsi:nil="true"/>
    <LocLastLocAttemptVersionTypeLookup xmlns="905c3888-6285-45d0-bd76-60a9ac2d738c" xsi:nil="true"/>
    <DirectSourceMarket xmlns="905c3888-6285-45d0-bd76-60a9ac2d738c">english</DirectSourceMarket>
    <ThumbnailAssetId xmlns="905c3888-6285-45d0-bd76-60a9ac2d738c" xsi:nil="true"/>
    <PrimaryImageGen xmlns="905c3888-6285-45d0-bd76-60a9ac2d738c">true</PrimaryImageGen>
    <LocNewPublishedVersionLookup xmlns="905c3888-6285-45d0-bd76-60a9ac2d738c" xsi:nil="true"/>
    <LegacyData xmlns="905c3888-6285-45d0-bd76-60a9ac2d738c" xsi:nil="true"/>
    <LocRecommendedHandoff xmlns="905c3888-6285-45d0-bd76-60a9ac2d738c" xsi:nil="true"/>
    <BusinessGroup xmlns="905c3888-6285-45d0-bd76-60a9ac2d738c" xsi:nil="true"/>
    <BlockPublish xmlns="905c3888-6285-45d0-bd76-60a9ac2d738c">false</BlockPublish>
    <TPFriendlyName xmlns="905c3888-6285-45d0-bd76-60a9ac2d738c" xsi:nil="true"/>
    <LocOverallPublishStatusLookup xmlns="905c3888-6285-45d0-bd76-60a9ac2d738c" xsi:nil="true"/>
    <NumericId xmlns="905c3888-6285-45d0-bd76-60a9ac2d738c" xsi:nil="true"/>
    <APEditor xmlns="905c3888-6285-45d0-bd76-60a9ac2d738c">
      <UserInfo>
        <DisplayName/>
        <AccountId xsi:nil="true"/>
        <AccountType/>
      </UserInfo>
    </APEditor>
    <SourceTitle xmlns="905c3888-6285-45d0-bd76-60a9ac2d738c" xsi:nil="true"/>
    <OpenTemplate xmlns="905c3888-6285-45d0-bd76-60a9ac2d738c">true</OpenTemplate>
    <LocOverallLocStatusLookup xmlns="905c3888-6285-45d0-bd76-60a9ac2d738c" xsi:nil="true"/>
    <UALocComments xmlns="905c3888-6285-45d0-bd76-60a9ac2d738c" xsi:nil="true"/>
    <ParentAssetId xmlns="905c3888-6285-45d0-bd76-60a9ac2d738c" xsi:nil="true"/>
    <IntlLangReviewDate xmlns="905c3888-6285-45d0-bd76-60a9ac2d738c" xsi:nil="true"/>
    <FeatureTagsTaxHTField0 xmlns="905c3888-6285-45d0-bd76-60a9ac2d738c">
      <Terms xmlns="http://schemas.microsoft.com/office/infopath/2007/PartnerControls"/>
    </FeatureTagsTaxHTField0>
    <PublishStatusLookup xmlns="905c3888-6285-45d0-bd76-60a9ac2d738c">
      <Value>451371</Value>
    </PublishStatusLookup>
    <Providers xmlns="905c3888-6285-45d0-bd76-60a9ac2d738c" xsi:nil="true"/>
    <MachineTranslated xmlns="905c3888-6285-45d0-bd76-60a9ac2d738c">false</MachineTranslated>
    <OriginalSourceMarket xmlns="905c3888-6285-45d0-bd76-60a9ac2d738c">english</OriginalSourceMarket>
    <APDescription xmlns="905c3888-6285-45d0-bd76-60a9ac2d738c">这些竖式名片包含关于轻松自定义的说明。页面大小为 8.5" x 11"，每页制作 10 张名片。与标准的竖式名片纸兼容。</APDescription>
    <ClipArtFilename xmlns="905c3888-6285-45d0-bd76-60a9ac2d738c" xsi:nil="true"/>
    <ContentItem xmlns="905c3888-6285-45d0-bd76-60a9ac2d738c" xsi:nil="true"/>
    <TPInstallLocation xmlns="905c3888-6285-45d0-bd76-60a9ac2d738c" xsi:nil="true"/>
    <PublishTargets xmlns="905c3888-6285-45d0-bd76-60a9ac2d738c">OfficeOnlineVNext</PublishTargets>
    <TimesCloned xmlns="905c3888-6285-45d0-bd76-60a9ac2d738c" xsi:nil="true"/>
    <AssetStart xmlns="905c3888-6285-45d0-bd76-60a9ac2d738c">2011-11-16T23:44:00+00:00</AssetStart>
    <Provider xmlns="905c3888-6285-45d0-bd76-60a9ac2d738c" xsi:nil="true"/>
    <AcquiredFrom xmlns="905c3888-6285-45d0-bd76-60a9ac2d738c">Internal MS</AcquiredFrom>
    <FriendlyTitle xmlns="905c3888-6285-45d0-bd76-60a9ac2d738c" xsi:nil="true"/>
    <LastHandOff xmlns="905c3888-6285-45d0-bd76-60a9ac2d738c" xsi:nil="true"/>
    <TPClientViewer xmlns="905c3888-6285-45d0-bd76-60a9ac2d738c" xsi:nil="true"/>
    <TemplateStatus xmlns="905c3888-6285-45d0-bd76-60a9ac2d738c">Complete</TemplateStatus>
    <Downloads xmlns="905c3888-6285-45d0-bd76-60a9ac2d738c">0</Downloads>
    <OOCacheId xmlns="905c3888-6285-45d0-bd76-60a9ac2d738c" xsi:nil="true"/>
    <IsDeleted xmlns="905c3888-6285-45d0-bd76-60a9ac2d738c">false</IsDeleted>
    <AssetExpire xmlns="905c3888-6285-45d0-bd76-60a9ac2d738c">2029-05-12T07:00:00+00:00</AssetExpire>
    <DSATActionTaken xmlns="905c3888-6285-45d0-bd76-60a9ac2d738c" xsi:nil="true"/>
    <LocPublishedDependentAssetsLookup xmlns="905c3888-6285-45d0-bd76-60a9ac2d738c" xsi:nil="true"/>
    <CSXSubmissionMarket xmlns="905c3888-6285-45d0-bd76-60a9ac2d738c" xsi:nil="true"/>
    <TPExecutable xmlns="905c3888-6285-45d0-bd76-60a9ac2d738c" xsi:nil="true"/>
    <EditorialTags xmlns="905c3888-6285-45d0-bd76-60a9ac2d738c" xsi:nil="true"/>
    <SubmitterId xmlns="905c3888-6285-45d0-bd76-60a9ac2d738c" xsi:nil="true"/>
    <ApprovalLog xmlns="905c3888-6285-45d0-bd76-60a9ac2d738c" xsi:nil="true"/>
    <AssetType xmlns="905c3888-6285-45d0-bd76-60a9ac2d738c">TP</AssetType>
    <BugNumber xmlns="905c3888-6285-45d0-bd76-60a9ac2d738c" xsi:nil="true"/>
    <CSXSubmissionDate xmlns="905c3888-6285-45d0-bd76-60a9ac2d738c" xsi:nil="true"/>
    <CSXUpdate xmlns="905c3888-6285-45d0-bd76-60a9ac2d738c">false</CSXUpdate>
    <Milestone xmlns="905c3888-6285-45d0-bd76-60a9ac2d738c" xsi:nil="true"/>
    <RecommendationsModifier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TP102780814</AssetId>
    <IntlLocPriority xmlns="905c3888-6285-45d0-bd76-60a9ac2d738c" xsi:nil="true"/>
    <PolicheckWords xmlns="905c3888-6285-45d0-bd76-60a9ac2d738c" xsi:nil="true"/>
    <TPLaunchHelpLink xmlns="905c3888-6285-45d0-bd76-60a9ac2d738c" xsi:nil="true"/>
    <TPApplication xmlns="905c3888-6285-45d0-bd76-60a9ac2d738c" xsi:nil="true"/>
    <CrawlForDependencies xmlns="905c3888-6285-45d0-bd76-60a9ac2d738c">false</CrawlForDependencies>
    <HandoffToMSDN xmlns="905c3888-6285-45d0-bd76-60a9ac2d738c" xsi:nil="true"/>
    <PlannedPubDate xmlns="905c3888-6285-45d0-bd76-60a9ac2d738c" xsi:nil="true"/>
    <IntlLangReviewer xmlns="905c3888-6285-45d0-bd76-60a9ac2d738c" xsi:nil="true"/>
    <TrustLevel xmlns="905c3888-6285-45d0-bd76-60a9ac2d738c">1 Microsoft Managed Content</TrustLevel>
    <LocLastLocAttemptVersionLookup xmlns="905c3888-6285-45d0-bd76-60a9ac2d738c">689393</LocLastLocAttemptVersionLookup>
    <LocProcessedForHandoffsLookup xmlns="905c3888-6285-45d0-bd76-60a9ac2d738c" xsi:nil="true"/>
    <IsSearchable xmlns="905c3888-6285-45d0-bd76-60a9ac2d738c">true</IsSearchable>
    <TemplateTemplateType xmlns="905c3888-6285-45d0-bd76-60a9ac2d738c">Word Document Template</TemplateTemplateType>
    <CampaignTagsTaxHTField0 xmlns="905c3888-6285-45d0-bd76-60a9ac2d738c">
      <Terms xmlns="http://schemas.microsoft.com/office/infopath/2007/PartnerControls"/>
    </CampaignTagsTaxHTField0>
    <TPNamespace xmlns="905c3888-6285-45d0-bd76-60a9ac2d738c" xsi:nil="true"/>
    <LocOverallPreviewStatusLookup xmlns="905c3888-6285-45d0-bd76-60a9ac2d738c" xsi:nil="true"/>
    <TaxCatchAll xmlns="905c3888-6285-45d0-bd76-60a9ac2d738c"/>
    <Markets xmlns="905c3888-6285-45d0-bd76-60a9ac2d738c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APAuthor xmlns="905c3888-6285-45d0-bd76-60a9ac2d738c">
      <UserInfo>
        <DisplayName>REDMOND\ncrowell</DisplayName>
        <AccountId>81</AccountId>
        <AccountType/>
      </UserInfo>
    </APAuthor>
    <LocManualTestRequired xmlns="905c3888-6285-45d0-bd76-60a9ac2d738c">false</LocManualTestRequired>
    <TPCommandLine xmlns="905c3888-6285-45d0-bd76-60a9ac2d738c" xsi:nil="true"/>
    <TPAppVersion xmlns="905c3888-6285-45d0-bd76-60a9ac2d738c" xsi:nil="true"/>
    <EditorialStatus xmlns="905c3888-6285-45d0-bd76-60a9ac2d738c">Complete</EditorialStatus>
    <LastModifiedDateTime xmlns="905c3888-6285-45d0-bd76-60a9ac2d738c" xsi:nil="true"/>
    <ScenarioTagsTaxHTField0 xmlns="905c3888-6285-45d0-bd76-60a9ac2d738c">
      <Terms xmlns="http://schemas.microsoft.com/office/infopath/2007/PartnerControls"/>
    </ScenarioTagsTaxHTField0>
    <LocProcessedForMarketsLookup xmlns="905c3888-6285-45d0-bd76-60a9ac2d738c" xsi:nil="true"/>
    <TPLaunchHelpLinkType xmlns="905c3888-6285-45d0-bd76-60a9ac2d738c">Template</TPLaunchHelpLinkType>
    <LocalizationTagsTaxHTField0 xmlns="905c3888-6285-45d0-bd76-60a9ac2d738c">
      <Terms xmlns="http://schemas.microsoft.com/office/infopath/2007/PartnerControls"/>
    </LocalizationTagsTaxHTField0>
    <UACurrentWords xmlns="905c3888-6285-45d0-bd76-60a9ac2d738c" xsi:nil="true"/>
    <ArtSampleDocs xmlns="905c3888-6285-45d0-bd76-60a9ac2d738c" xsi:nil="true"/>
    <UALocRecommendation xmlns="905c3888-6285-45d0-bd76-60a9ac2d738c">Localize</UALocRecommendation>
    <Manager xmlns="905c3888-6285-45d0-bd76-60a9ac2d738c" xsi:nil="true"/>
    <LocOverallHandbackStatusLookup xmlns="905c3888-6285-45d0-bd76-60a9ac2d738c" xsi:nil="true"/>
    <ShowIn xmlns="905c3888-6285-45d0-bd76-60a9ac2d738c">Show everywhere</ShowIn>
    <UANotes xmlns="905c3888-6285-45d0-bd76-60a9ac2d738c" xsi:nil="true"/>
    <InternalTagsTaxHTField0 xmlns="905c3888-6285-45d0-bd76-60a9ac2d738c">
      <Terms xmlns="http://schemas.microsoft.com/office/infopath/2007/PartnerControls"/>
    </InternalTagsTaxHTField0>
    <CSXHash xmlns="905c3888-6285-45d0-bd76-60a9ac2d738c" xsi:nil="true"/>
    <VoteCount xmlns="905c3888-6285-45d0-bd76-60a9ac2d738c" xsi:nil="true"/>
    <OriginalRelease xmlns="905c3888-6285-45d0-bd76-60a9ac2d738c">15</OriginalRelease>
    <Description0 xmlns="a0b64b53-fba7-43ca-b952-90e5e74773dd" xsi:nil="true"/>
    <Component0 xmlns="a0b64b53-fba7-43ca-b952-90e5e74773dd" xsi:nil="true"/>
    <LocMarketGroupTiers2 xmlns="905c3888-6285-45d0-bd76-60a9ac2d738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mappings xmlns="http://schemas.microsoft.com/pics">
  <picture>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C8C5A-E91F-4FE1-B257-F78511883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CFD610-EBE0-4CC7-97D3-0982C6406AC4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A33E76DA-92F9-49E5-A3B3-EE81C6B05D6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1CC5FB-0D59-4A86-AC36-AEAC36E4A7D5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名片（永恒）.dotx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</dc:title>
  <dc:creator>尹建恩</dc:creator>
  <cp:lastModifiedBy>y e</cp:lastModifiedBy>
  <cp:revision>3</cp:revision>
  <dcterms:created xsi:type="dcterms:W3CDTF">2021-12-04T04:30:00Z</dcterms:created>
  <dcterms:modified xsi:type="dcterms:W3CDTF">2021-12-04T04:32:00Z</dcterms:modified>
  <cp:contentStatus>中国 安徽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0x0101008D8B3457135D67479991424C624CBB4704002439B9162B2E88498A324BEFF3815221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